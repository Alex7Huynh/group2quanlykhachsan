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4A" w:rsidRPr="00825EBC" w:rsidRDefault="0067624A">
      <w:pPr>
        <w:spacing w:before="40"/>
        <w:jc w:val="center"/>
        <w:rPr>
          <w:b/>
          <w:sz w:val="48"/>
        </w:rPr>
      </w:pPr>
    </w:p>
    <w:p w:rsidR="0067624A" w:rsidRPr="00825EBC" w:rsidRDefault="0067624A">
      <w:pPr>
        <w:spacing w:before="40"/>
        <w:jc w:val="center"/>
        <w:rPr>
          <w:b/>
          <w:sz w:val="48"/>
        </w:rPr>
      </w:pPr>
    </w:p>
    <w:p w:rsidR="0067624A" w:rsidRPr="00825EBC" w:rsidRDefault="00795589">
      <w:pPr>
        <w:spacing w:before="40"/>
        <w:jc w:val="center"/>
        <w:rPr>
          <w:b/>
          <w:sz w:val="72"/>
        </w:rPr>
      </w:pPr>
      <w:proofErr w:type="spellStart"/>
      <w:r w:rsidRPr="00825EBC">
        <w:rPr>
          <w:b/>
          <w:sz w:val="72"/>
        </w:rPr>
        <w:t>Quản</w:t>
      </w:r>
      <w:proofErr w:type="spellEnd"/>
      <w:r w:rsidRPr="00825EBC">
        <w:rPr>
          <w:b/>
          <w:sz w:val="72"/>
        </w:rPr>
        <w:t xml:space="preserve"> </w:t>
      </w:r>
      <w:proofErr w:type="spellStart"/>
      <w:r w:rsidRPr="00825EBC">
        <w:rPr>
          <w:b/>
          <w:sz w:val="72"/>
        </w:rPr>
        <w:t>lý</w:t>
      </w:r>
      <w:proofErr w:type="spellEnd"/>
      <w:r w:rsidRPr="00825EBC">
        <w:rPr>
          <w:b/>
          <w:sz w:val="72"/>
        </w:rPr>
        <w:t xml:space="preserve"> </w:t>
      </w:r>
      <w:proofErr w:type="spellStart"/>
      <w:r w:rsidRPr="00825EBC">
        <w:rPr>
          <w:b/>
          <w:sz w:val="72"/>
        </w:rPr>
        <w:t>khách</w:t>
      </w:r>
      <w:proofErr w:type="spellEnd"/>
      <w:r w:rsidRPr="00825EBC">
        <w:rPr>
          <w:b/>
          <w:sz w:val="72"/>
        </w:rPr>
        <w:t xml:space="preserve"> </w:t>
      </w:r>
      <w:proofErr w:type="spellStart"/>
      <w:r w:rsidRPr="00825EBC">
        <w:rPr>
          <w:b/>
          <w:sz w:val="72"/>
        </w:rPr>
        <w:t>sạn</w:t>
      </w:r>
      <w:proofErr w:type="spellEnd"/>
      <w:r w:rsidRPr="00825EBC">
        <w:rPr>
          <w:b/>
          <w:sz w:val="72"/>
        </w:rPr>
        <w:t xml:space="preserve"> 5-STAR</w:t>
      </w:r>
    </w:p>
    <w:p w:rsidR="0067624A" w:rsidRPr="00825EBC" w:rsidRDefault="00E05ED2">
      <w:pPr>
        <w:spacing w:before="40"/>
        <w:jc w:val="center"/>
        <w:rPr>
          <w:b/>
          <w:sz w:val="72"/>
        </w:rPr>
      </w:pPr>
      <w:r w:rsidRPr="00825EBC">
        <w:rPr>
          <w:b/>
          <w:sz w:val="72"/>
        </w:rPr>
        <w:t>Domain Model (DM)</w:t>
      </w:r>
    </w:p>
    <w:p w:rsidR="0067624A" w:rsidRPr="00825EBC" w:rsidRDefault="0067624A">
      <w:pPr>
        <w:spacing w:before="40"/>
        <w:jc w:val="center"/>
        <w:rPr>
          <w:b/>
          <w:sz w:val="48"/>
        </w:rPr>
      </w:pPr>
    </w:p>
    <w:p w:rsidR="0067624A" w:rsidRPr="00825EBC" w:rsidRDefault="00854BFD">
      <w:pPr>
        <w:spacing w:before="40"/>
        <w:jc w:val="center"/>
        <w:rPr>
          <w:b/>
          <w:color w:val="808080"/>
          <w:sz w:val="48"/>
        </w:rPr>
      </w:pPr>
      <w:r w:rsidRPr="00825EBC">
        <w:rPr>
          <w:b/>
          <w:sz w:val="48"/>
        </w:rPr>
        <w:t xml:space="preserve">Version </w:t>
      </w:r>
      <w:r w:rsidR="00250DDA" w:rsidRPr="00825EBC">
        <w:rPr>
          <w:b/>
          <w:sz w:val="48"/>
        </w:rPr>
        <w:t>1.0</w:t>
      </w:r>
    </w:p>
    <w:p w:rsidR="0067624A" w:rsidRPr="00825EBC" w:rsidRDefault="0067624A">
      <w:pPr>
        <w:spacing w:before="40"/>
        <w:jc w:val="center"/>
        <w:rPr>
          <w:b/>
          <w:sz w:val="48"/>
        </w:rPr>
      </w:pPr>
    </w:p>
    <w:p w:rsidR="0067624A" w:rsidRPr="00825EBC" w:rsidRDefault="0067624A">
      <w:pPr>
        <w:spacing w:before="40"/>
        <w:jc w:val="center"/>
        <w:rPr>
          <w:b/>
          <w:sz w:val="48"/>
        </w:rPr>
      </w:pPr>
    </w:p>
    <w:p w:rsidR="0067624A" w:rsidRPr="00825EBC" w:rsidRDefault="0067624A">
      <w:pPr>
        <w:spacing w:before="40"/>
        <w:rPr>
          <w:b/>
          <w:sz w:val="48"/>
        </w:rPr>
      </w:pPr>
    </w:p>
    <w:p w:rsidR="00E31BE5" w:rsidRPr="00825EBC" w:rsidRDefault="00E31BE5">
      <w:pPr>
        <w:spacing w:before="40"/>
        <w:rPr>
          <w:b/>
          <w:sz w:val="48"/>
        </w:rPr>
      </w:pPr>
    </w:p>
    <w:p w:rsidR="00E31BE5" w:rsidRPr="00825EBC" w:rsidRDefault="00E31BE5">
      <w:pPr>
        <w:spacing w:before="40"/>
        <w:rPr>
          <w:b/>
          <w:sz w:val="48"/>
        </w:rPr>
      </w:pPr>
    </w:p>
    <w:p w:rsidR="00E31BE5" w:rsidRPr="00825EBC" w:rsidRDefault="00E31BE5">
      <w:pPr>
        <w:spacing w:before="40"/>
        <w:rPr>
          <w:b/>
          <w:sz w:val="48"/>
        </w:rPr>
      </w:pPr>
    </w:p>
    <w:p w:rsidR="00E9799F" w:rsidRPr="00825EBC" w:rsidRDefault="00E9799F">
      <w:pPr>
        <w:spacing w:before="40"/>
        <w:rPr>
          <w:b/>
          <w:sz w:val="48"/>
        </w:rPr>
      </w:pPr>
    </w:p>
    <w:p w:rsidR="0067624A" w:rsidRPr="00825EBC" w:rsidRDefault="00854BFD">
      <w:pPr>
        <w:spacing w:before="40"/>
        <w:rPr>
          <w:b/>
          <w:sz w:val="28"/>
        </w:rPr>
      </w:pPr>
      <w:r w:rsidRPr="00825EBC">
        <w:rPr>
          <w:b/>
          <w:sz w:val="28"/>
        </w:rPr>
        <w:t>Produced by:</w:t>
      </w:r>
    </w:p>
    <w:p w:rsidR="0067624A" w:rsidRPr="00825EBC" w:rsidRDefault="00983F62">
      <w:pPr>
        <w:spacing w:before="40"/>
        <w:rPr>
          <w:b/>
          <w:sz w:val="28"/>
        </w:rPr>
      </w:pPr>
      <w:proofErr w:type="spellStart"/>
      <w:r w:rsidRPr="00825EBC">
        <w:rPr>
          <w:b/>
          <w:sz w:val="28"/>
        </w:rPr>
        <w:t>Nhóm</w:t>
      </w:r>
      <w:proofErr w:type="spellEnd"/>
      <w:r w:rsidRPr="00825EBC">
        <w:rPr>
          <w:b/>
          <w:sz w:val="28"/>
        </w:rPr>
        <w:t xml:space="preserve"> II</w:t>
      </w:r>
    </w:p>
    <w:p w:rsidR="0067624A" w:rsidRPr="00825EBC" w:rsidRDefault="00983F62">
      <w:pPr>
        <w:spacing w:before="40"/>
        <w:rPr>
          <w:b/>
          <w:sz w:val="28"/>
        </w:rPr>
      </w:pPr>
      <w:proofErr w:type="spellStart"/>
      <w:r w:rsidRPr="00825EBC">
        <w:rPr>
          <w:b/>
          <w:sz w:val="28"/>
        </w:rPr>
        <w:t>Lớp</w:t>
      </w:r>
      <w:proofErr w:type="spellEnd"/>
      <w:r w:rsidRPr="00825EBC">
        <w:rPr>
          <w:b/>
          <w:sz w:val="28"/>
        </w:rPr>
        <w:t xml:space="preserve"> </w:t>
      </w:r>
      <w:proofErr w:type="spellStart"/>
      <w:r w:rsidRPr="00825EBC">
        <w:rPr>
          <w:b/>
          <w:sz w:val="28"/>
        </w:rPr>
        <w:t>Xây</w:t>
      </w:r>
      <w:proofErr w:type="spellEnd"/>
      <w:r w:rsidRPr="00825EBC">
        <w:rPr>
          <w:b/>
          <w:sz w:val="28"/>
        </w:rPr>
        <w:t xml:space="preserve"> </w:t>
      </w:r>
      <w:proofErr w:type="spellStart"/>
      <w:r w:rsidRPr="00825EBC">
        <w:rPr>
          <w:b/>
          <w:sz w:val="28"/>
        </w:rPr>
        <w:t>dựng</w:t>
      </w:r>
      <w:proofErr w:type="spellEnd"/>
      <w:r w:rsidRPr="00825EBC">
        <w:rPr>
          <w:b/>
          <w:sz w:val="28"/>
        </w:rPr>
        <w:t xml:space="preserve"> </w:t>
      </w:r>
      <w:proofErr w:type="spellStart"/>
      <w:r w:rsidRPr="00825EBC">
        <w:rPr>
          <w:b/>
          <w:sz w:val="28"/>
        </w:rPr>
        <w:t>phần</w:t>
      </w:r>
      <w:proofErr w:type="spellEnd"/>
      <w:r w:rsidRPr="00825EBC">
        <w:rPr>
          <w:b/>
          <w:sz w:val="28"/>
        </w:rPr>
        <w:t xml:space="preserve"> </w:t>
      </w:r>
      <w:proofErr w:type="spellStart"/>
      <w:r w:rsidRPr="00825EBC">
        <w:rPr>
          <w:b/>
          <w:sz w:val="28"/>
        </w:rPr>
        <w:t>mềm</w:t>
      </w:r>
      <w:proofErr w:type="spellEnd"/>
      <w:r w:rsidRPr="00825EBC">
        <w:rPr>
          <w:b/>
          <w:sz w:val="28"/>
        </w:rPr>
        <w:t xml:space="preserve"> TH2008</w:t>
      </w:r>
    </w:p>
    <w:p w:rsidR="0067624A" w:rsidRPr="00825EBC" w:rsidRDefault="00854BFD">
      <w:pPr>
        <w:spacing w:before="40"/>
        <w:rPr>
          <w:sz w:val="24"/>
        </w:rPr>
      </w:pPr>
      <w:r w:rsidRPr="00825EBC">
        <w:rPr>
          <w:b/>
          <w:sz w:val="28"/>
        </w:rPr>
        <w:br/>
      </w:r>
      <w:r w:rsidRPr="00825EBC">
        <w:rPr>
          <w:sz w:val="24"/>
        </w:rPr>
        <w:t xml:space="preserve"> </w:t>
      </w:r>
    </w:p>
    <w:p w:rsidR="0067624A" w:rsidRPr="00825EBC" w:rsidRDefault="0067624A"/>
    <w:p w:rsidR="0067624A" w:rsidRPr="00825EBC" w:rsidRDefault="00854BFD">
      <w:pPr>
        <w:pStyle w:val="Title"/>
        <w:rPr>
          <w:rFonts w:ascii="Times New Roman" w:hAnsi="Times New Roman"/>
        </w:rPr>
      </w:pPr>
      <w:r w:rsidRPr="00825EBC">
        <w:rPr>
          <w:rFonts w:ascii="Times New Roman" w:hAnsi="Times New Roman"/>
        </w:rPr>
        <w:br w:type="page"/>
      </w:r>
      <w:r w:rsidRPr="00825EBC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29"/>
        <w:gridCol w:w="4950"/>
        <w:gridCol w:w="1800"/>
      </w:tblGrid>
      <w:tr w:rsidR="0067624A" w:rsidRPr="00825EBC" w:rsidTr="00014957">
        <w:tc>
          <w:tcPr>
            <w:tcW w:w="1277" w:type="dxa"/>
          </w:tcPr>
          <w:p w:rsidR="0067624A" w:rsidRPr="00825EBC" w:rsidRDefault="00854BFD">
            <w:pPr>
              <w:pStyle w:val="Tabletext"/>
              <w:spacing w:before="120"/>
              <w:jc w:val="center"/>
              <w:rPr>
                <w:b/>
              </w:rPr>
            </w:pPr>
            <w:r w:rsidRPr="00825EBC">
              <w:rPr>
                <w:b/>
              </w:rPr>
              <w:t>Date</w:t>
            </w:r>
          </w:p>
        </w:tc>
        <w:tc>
          <w:tcPr>
            <w:tcW w:w="1129" w:type="dxa"/>
          </w:tcPr>
          <w:p w:rsidR="0067624A" w:rsidRPr="00825EBC" w:rsidRDefault="00854BFD">
            <w:pPr>
              <w:pStyle w:val="Tabletext"/>
              <w:spacing w:before="120"/>
              <w:jc w:val="center"/>
              <w:rPr>
                <w:b/>
              </w:rPr>
            </w:pPr>
            <w:r w:rsidRPr="00825EBC"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67624A" w:rsidRPr="00825EBC" w:rsidRDefault="00854BFD">
            <w:pPr>
              <w:pStyle w:val="Tabletext"/>
              <w:spacing w:before="120"/>
              <w:jc w:val="center"/>
              <w:rPr>
                <w:b/>
              </w:rPr>
            </w:pPr>
            <w:r w:rsidRPr="00825EBC"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67624A" w:rsidRPr="00825EBC" w:rsidRDefault="00854BFD">
            <w:pPr>
              <w:pStyle w:val="Tabletext"/>
              <w:spacing w:before="120"/>
              <w:jc w:val="center"/>
              <w:rPr>
                <w:b/>
              </w:rPr>
            </w:pPr>
            <w:r w:rsidRPr="00825EBC">
              <w:rPr>
                <w:b/>
              </w:rPr>
              <w:t>Author</w:t>
            </w:r>
          </w:p>
        </w:tc>
      </w:tr>
      <w:tr w:rsidR="0067624A" w:rsidRPr="00825EBC" w:rsidTr="00014957">
        <w:tc>
          <w:tcPr>
            <w:tcW w:w="1277" w:type="dxa"/>
          </w:tcPr>
          <w:p w:rsidR="0067624A" w:rsidRPr="00825EBC" w:rsidRDefault="00B6287F">
            <w:pPr>
              <w:pStyle w:val="Tabletext"/>
              <w:spacing w:before="100"/>
            </w:pPr>
            <w:r w:rsidRPr="00825EBC">
              <w:t>08</w:t>
            </w:r>
            <w:r w:rsidR="00340CFC" w:rsidRPr="00825EBC">
              <w:t>/04/2011</w:t>
            </w:r>
          </w:p>
        </w:tc>
        <w:tc>
          <w:tcPr>
            <w:tcW w:w="1129" w:type="dxa"/>
          </w:tcPr>
          <w:p w:rsidR="0067624A" w:rsidRPr="00825EBC" w:rsidRDefault="00340CFC">
            <w:pPr>
              <w:pStyle w:val="Tabletext"/>
              <w:spacing w:before="100"/>
            </w:pPr>
            <w:r w:rsidRPr="00825EBC">
              <w:t>1.0</w:t>
            </w:r>
          </w:p>
        </w:tc>
        <w:tc>
          <w:tcPr>
            <w:tcW w:w="4950" w:type="dxa"/>
          </w:tcPr>
          <w:p w:rsidR="0067624A" w:rsidRPr="00825EBC" w:rsidRDefault="00D67773">
            <w:pPr>
              <w:pStyle w:val="Tabletext"/>
              <w:spacing w:before="100"/>
            </w:pPr>
            <w:proofErr w:type="spellStart"/>
            <w:r w:rsidRPr="00825EBC">
              <w:t>Nội</w:t>
            </w:r>
            <w:proofErr w:type="spellEnd"/>
            <w:r w:rsidRPr="00825EBC">
              <w:t xml:space="preserve"> dung </w:t>
            </w:r>
            <w:proofErr w:type="spellStart"/>
            <w:r w:rsidRPr="00825EBC">
              <w:t>trình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bày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bao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gồm</w:t>
            </w:r>
            <w:proofErr w:type="spellEnd"/>
            <w:r w:rsidRPr="00825EBC">
              <w:t>:</w:t>
            </w:r>
          </w:p>
          <w:p w:rsidR="00D67773" w:rsidRPr="00825EBC" w:rsidRDefault="00D67773" w:rsidP="00D67773">
            <w:pPr>
              <w:pStyle w:val="Tabletext"/>
              <w:numPr>
                <w:ilvl w:val="0"/>
                <w:numId w:val="6"/>
              </w:numPr>
              <w:spacing w:before="100"/>
            </w:pPr>
            <w:proofErr w:type="spellStart"/>
            <w:r w:rsidRPr="00825EBC">
              <w:t>Danh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sách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các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đối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tượng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và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thông</w:t>
            </w:r>
            <w:proofErr w:type="spellEnd"/>
            <w:r w:rsidRPr="00825EBC">
              <w:t xml:space="preserve"> tin chi </w:t>
            </w:r>
            <w:proofErr w:type="spellStart"/>
            <w:r w:rsidRPr="00825EBC">
              <w:t>tiết</w:t>
            </w:r>
            <w:proofErr w:type="spellEnd"/>
            <w:r w:rsidRPr="00825EBC">
              <w:t>.</w:t>
            </w:r>
          </w:p>
          <w:p w:rsidR="00D67773" w:rsidRPr="00825EBC" w:rsidRDefault="00D67773" w:rsidP="00D67773">
            <w:pPr>
              <w:pStyle w:val="Tabletext"/>
              <w:numPr>
                <w:ilvl w:val="0"/>
                <w:numId w:val="6"/>
              </w:numPr>
              <w:spacing w:before="100"/>
            </w:pPr>
            <w:proofErr w:type="spellStart"/>
            <w:r w:rsidRPr="00825EBC">
              <w:t>Sơ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đồ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mối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quan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hệ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giữ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các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đối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tượng</w:t>
            </w:r>
            <w:proofErr w:type="spellEnd"/>
            <w:r w:rsidRPr="00825EBC">
              <w:t xml:space="preserve"> (Domain Model)</w:t>
            </w:r>
          </w:p>
        </w:tc>
        <w:tc>
          <w:tcPr>
            <w:tcW w:w="1800" w:type="dxa"/>
          </w:tcPr>
          <w:p w:rsidR="00E80230" w:rsidRPr="00825EBC" w:rsidRDefault="00804F7C" w:rsidP="00712325">
            <w:pPr>
              <w:pStyle w:val="Tabletext"/>
              <w:spacing w:before="100"/>
            </w:pPr>
            <w:r>
              <w:t xml:space="preserve">- </w:t>
            </w:r>
            <w:proofErr w:type="spellStart"/>
            <w:r w:rsidR="00E80230" w:rsidRPr="00825EBC">
              <w:t>Lê</w:t>
            </w:r>
            <w:proofErr w:type="spellEnd"/>
            <w:r w:rsidR="00E80230" w:rsidRPr="00825EBC">
              <w:t xml:space="preserve"> </w:t>
            </w:r>
            <w:proofErr w:type="spellStart"/>
            <w:r w:rsidR="00E80230" w:rsidRPr="00825EBC">
              <w:t>Tấn</w:t>
            </w:r>
            <w:proofErr w:type="spellEnd"/>
            <w:r w:rsidR="00E80230" w:rsidRPr="00825EBC">
              <w:t xml:space="preserve"> Minh </w:t>
            </w:r>
            <w:proofErr w:type="spellStart"/>
            <w:r w:rsidR="00E80230" w:rsidRPr="00825EBC">
              <w:t>Quân</w:t>
            </w:r>
            <w:proofErr w:type="spellEnd"/>
          </w:p>
          <w:p w:rsidR="00E80230" w:rsidRPr="00825EBC" w:rsidRDefault="00804F7C">
            <w:pPr>
              <w:pStyle w:val="Tabletext"/>
              <w:spacing w:before="100"/>
            </w:pPr>
            <w:r>
              <w:t xml:space="preserve">-   </w:t>
            </w:r>
            <w:r w:rsidR="00E80230" w:rsidRPr="00825EBC">
              <w:t>0812419</w:t>
            </w:r>
          </w:p>
          <w:p w:rsidR="0067624A" w:rsidRPr="00825EBC" w:rsidRDefault="00804F7C">
            <w:pPr>
              <w:pStyle w:val="Tabletext"/>
              <w:spacing w:before="100"/>
            </w:pPr>
            <w:r>
              <w:t xml:space="preserve">-   </w:t>
            </w:r>
            <w:proofErr w:type="spellStart"/>
            <w:r w:rsidR="00E80230" w:rsidRPr="00825EBC">
              <w:t>Nhóm</w:t>
            </w:r>
            <w:proofErr w:type="spellEnd"/>
            <w:r w:rsidR="00E80230" w:rsidRPr="00825EBC">
              <w:t xml:space="preserve"> 14</w:t>
            </w:r>
          </w:p>
        </w:tc>
      </w:tr>
      <w:tr w:rsidR="0067624A" w:rsidRPr="00825EBC" w:rsidTr="00014957">
        <w:tc>
          <w:tcPr>
            <w:tcW w:w="1277" w:type="dxa"/>
          </w:tcPr>
          <w:p w:rsidR="0067624A" w:rsidRPr="00825EBC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Pr="00825EBC" w:rsidRDefault="0067624A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67624A" w:rsidRPr="00825EBC" w:rsidRDefault="0067624A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67624A" w:rsidRPr="00825EBC" w:rsidRDefault="0067624A">
            <w:pPr>
              <w:pStyle w:val="Tabletext"/>
              <w:spacing w:before="100"/>
            </w:pPr>
          </w:p>
        </w:tc>
      </w:tr>
      <w:tr w:rsidR="0067624A" w:rsidRPr="00825EBC" w:rsidTr="00014957">
        <w:tc>
          <w:tcPr>
            <w:tcW w:w="1277" w:type="dxa"/>
          </w:tcPr>
          <w:p w:rsidR="0067624A" w:rsidRPr="00825EBC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Pr="00825EBC" w:rsidRDefault="0067624A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67624A" w:rsidRPr="00825EBC" w:rsidRDefault="0067624A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67624A" w:rsidRPr="00825EBC" w:rsidRDefault="0067624A">
            <w:pPr>
              <w:pStyle w:val="Tabletext"/>
              <w:spacing w:before="100"/>
            </w:pPr>
          </w:p>
        </w:tc>
      </w:tr>
    </w:tbl>
    <w:p w:rsidR="0067624A" w:rsidRPr="00825EBC" w:rsidRDefault="0067624A">
      <w:pPr>
        <w:pStyle w:val="Title"/>
        <w:rPr>
          <w:rFonts w:ascii="Times New Roman" w:hAnsi="Times New Roman"/>
        </w:rPr>
      </w:pPr>
    </w:p>
    <w:p w:rsidR="0067624A" w:rsidRPr="00825EBC" w:rsidRDefault="00854BFD">
      <w:pPr>
        <w:pStyle w:val="Title"/>
        <w:rPr>
          <w:rFonts w:ascii="Times New Roman" w:hAnsi="Times New Roman"/>
        </w:rPr>
      </w:pPr>
      <w:r w:rsidRPr="00825EBC">
        <w:rPr>
          <w:rFonts w:ascii="Times New Roman" w:hAnsi="Times New Roman"/>
        </w:rPr>
        <w:br w:type="page"/>
      </w:r>
      <w:r w:rsidRPr="00825EBC">
        <w:rPr>
          <w:rFonts w:ascii="Times New Roman" w:hAnsi="Times New Roman"/>
        </w:rPr>
        <w:lastRenderedPageBreak/>
        <w:t>Table of Contents</w:t>
      </w:r>
    </w:p>
    <w:p w:rsidR="00A35EFC" w:rsidRDefault="00A35EFC" w:rsidP="00A35EFC">
      <w:pPr>
        <w:pStyle w:val="TOC1"/>
        <w:tabs>
          <w:tab w:val="left" w:pos="810"/>
        </w:tabs>
      </w:pPr>
      <w:r>
        <w:rPr>
          <w:b w:val="0"/>
          <w:caps w:val="0"/>
          <w:smallCaps/>
        </w:rPr>
        <w:fldChar w:fldCharType="begin"/>
      </w:r>
      <w:r>
        <w:rPr>
          <w:b w:val="0"/>
          <w:caps w:val="0"/>
          <w:smallCaps/>
        </w:rPr>
        <w:instrText xml:space="preserve"> TOC \o "1-3" </w:instrText>
      </w:r>
      <w:r>
        <w:rPr>
          <w:b w:val="0"/>
          <w:caps w:val="0"/>
          <w:smallCaps/>
        </w:rPr>
        <w:fldChar w:fldCharType="separate"/>
      </w:r>
      <w:r>
        <w:t>1</w:t>
      </w:r>
      <w:r>
        <w:tab/>
      </w:r>
      <w:r>
        <w:t>list of object</w:t>
      </w:r>
      <w:r>
        <w:tab/>
      </w:r>
      <w:r>
        <w:t>4</w:t>
      </w:r>
    </w:p>
    <w:p w:rsidR="00A35EFC" w:rsidRDefault="00A35EFC" w:rsidP="00A35EFC">
      <w:pPr>
        <w:pStyle w:val="TOC2"/>
        <w:tabs>
          <w:tab w:val="left" w:pos="810"/>
        </w:tabs>
      </w:pPr>
      <w:r>
        <w:t>1.1</w:t>
      </w:r>
      <w:r>
        <w:tab/>
      </w:r>
      <w:r>
        <w:t>PHÒNG</w:t>
      </w:r>
      <w:r>
        <w:tab/>
      </w:r>
      <w:r>
        <w:t>4</w:t>
      </w:r>
    </w:p>
    <w:p w:rsidR="00A35EFC" w:rsidRDefault="00A35EFC" w:rsidP="00A35EFC">
      <w:pPr>
        <w:pStyle w:val="TOC2"/>
        <w:tabs>
          <w:tab w:val="left" w:pos="810"/>
        </w:tabs>
      </w:pPr>
      <w:r>
        <w:t>1.2</w:t>
      </w:r>
      <w:r>
        <w:tab/>
      </w:r>
      <w:r>
        <w:t>Phiếu thuê</w:t>
      </w:r>
      <w:r>
        <w:tab/>
      </w:r>
      <w:r>
        <w:t>4</w:t>
      </w:r>
    </w:p>
    <w:p w:rsidR="00A35EFC" w:rsidRDefault="00A35EFC" w:rsidP="00A35EFC">
      <w:pPr>
        <w:pStyle w:val="TOC2"/>
        <w:tabs>
          <w:tab w:val="left" w:pos="810"/>
        </w:tabs>
      </w:pPr>
      <w:r>
        <w:t>1.3</w:t>
      </w:r>
      <w:r>
        <w:tab/>
      </w:r>
      <w:r>
        <w:t>hóa đơn thanh toán</w:t>
      </w:r>
      <w:r>
        <w:tab/>
      </w:r>
      <w:r>
        <w:t>4</w:t>
      </w:r>
    </w:p>
    <w:p w:rsidR="00A35EFC" w:rsidRDefault="00A35EFC" w:rsidP="00A35EFC">
      <w:pPr>
        <w:pStyle w:val="TOC2"/>
        <w:tabs>
          <w:tab w:val="left" w:pos="810"/>
        </w:tabs>
      </w:pPr>
      <w:r>
        <w:t>1.4</w:t>
      </w:r>
      <w:r>
        <w:tab/>
      </w:r>
      <w:r>
        <w:t>khách hàng</w:t>
      </w:r>
      <w:r>
        <w:tab/>
      </w:r>
      <w:r>
        <w:t>5</w:t>
      </w:r>
    </w:p>
    <w:p w:rsidR="00A35EFC" w:rsidRPr="00A35EFC" w:rsidRDefault="00A35EFC" w:rsidP="00A35EFC">
      <w:pPr>
        <w:pStyle w:val="TOC2"/>
        <w:tabs>
          <w:tab w:val="left" w:pos="810"/>
        </w:tabs>
      </w:pPr>
      <w:r>
        <w:t>1.5</w:t>
      </w:r>
      <w:r>
        <w:tab/>
      </w:r>
      <w:r>
        <w:t>Người dùng</w:t>
      </w:r>
      <w:r>
        <w:tab/>
      </w:r>
      <w:r>
        <w:t>5</w:t>
      </w:r>
    </w:p>
    <w:p w:rsidR="00A35EFC" w:rsidRDefault="00A35EFC" w:rsidP="00A35EFC">
      <w:pPr>
        <w:pStyle w:val="TOC1"/>
        <w:tabs>
          <w:tab w:val="left" w:pos="810"/>
        </w:tabs>
      </w:pPr>
      <w:r>
        <w:t>2</w:t>
      </w:r>
      <w:r>
        <w:tab/>
      </w:r>
      <w:r>
        <w:t>domain model</w:t>
      </w:r>
      <w:r>
        <w:tab/>
      </w:r>
      <w:r>
        <w:t>6</w:t>
      </w:r>
    </w:p>
    <w:p w:rsidR="0067624A" w:rsidRPr="00825EBC" w:rsidRDefault="00A35EFC" w:rsidP="00A35EFC">
      <w:r>
        <w:rPr>
          <w:b/>
          <w:caps/>
          <w:smallCaps/>
          <w:noProof/>
          <w:sz w:val="20"/>
        </w:rPr>
        <w:fldChar w:fldCharType="end"/>
      </w:r>
    </w:p>
    <w:p w:rsidR="00ED68F3" w:rsidRPr="00825EBC" w:rsidRDefault="00854BFD" w:rsidP="00ED68F3">
      <w:pPr>
        <w:pStyle w:val="Heading1"/>
        <w:numPr>
          <w:ilvl w:val="0"/>
          <w:numId w:val="8"/>
        </w:numPr>
        <w:rPr>
          <w:rFonts w:ascii="Times New Roman" w:hAnsi="Times New Roman"/>
        </w:rPr>
      </w:pPr>
      <w:r w:rsidRPr="00825EBC">
        <w:rPr>
          <w:rFonts w:ascii="Times New Roman" w:hAnsi="Times New Roman"/>
        </w:rPr>
        <w:br w:type="page"/>
      </w:r>
      <w:r w:rsidR="00ED68F3" w:rsidRPr="00825EBC">
        <w:rPr>
          <w:rFonts w:ascii="Times New Roman" w:hAnsi="Times New Roman"/>
        </w:rPr>
        <w:lastRenderedPageBreak/>
        <w:t>LIST OF OBJECT:</w:t>
      </w:r>
    </w:p>
    <w:tbl>
      <w:tblPr>
        <w:tblW w:w="0" w:type="auto"/>
        <w:tblInd w:w="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4252"/>
      </w:tblGrid>
      <w:tr w:rsidR="00C37FCC" w:rsidRPr="00825EBC" w:rsidTr="008E296A">
        <w:tc>
          <w:tcPr>
            <w:tcW w:w="1101" w:type="dxa"/>
            <w:shd w:val="clear" w:color="auto" w:fill="auto"/>
          </w:tcPr>
          <w:p w:rsidR="00C37FCC" w:rsidRPr="008E296A" w:rsidRDefault="00C37FCC" w:rsidP="00C37FCC">
            <w:pPr>
              <w:rPr>
                <w:b/>
              </w:rPr>
            </w:pPr>
            <w:r w:rsidRPr="008E296A">
              <w:rPr>
                <w:b/>
              </w:rPr>
              <w:t>STT</w:t>
            </w:r>
          </w:p>
        </w:tc>
        <w:tc>
          <w:tcPr>
            <w:tcW w:w="4252" w:type="dxa"/>
            <w:shd w:val="clear" w:color="auto" w:fill="auto"/>
          </w:tcPr>
          <w:p w:rsidR="00C37FCC" w:rsidRPr="008E296A" w:rsidRDefault="00C37FCC" w:rsidP="00C37FCC">
            <w:pPr>
              <w:rPr>
                <w:b/>
              </w:rPr>
            </w:pPr>
            <w:proofErr w:type="spellStart"/>
            <w:r w:rsidRPr="008E296A">
              <w:rPr>
                <w:b/>
              </w:rPr>
              <w:t>Tên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đối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tượng</w:t>
            </w:r>
            <w:proofErr w:type="spellEnd"/>
          </w:p>
        </w:tc>
      </w:tr>
      <w:tr w:rsidR="00C37FCC" w:rsidRPr="00825EBC" w:rsidTr="008E296A">
        <w:tc>
          <w:tcPr>
            <w:tcW w:w="1101" w:type="dxa"/>
            <w:shd w:val="clear" w:color="auto" w:fill="auto"/>
          </w:tcPr>
          <w:p w:rsidR="00C37FCC" w:rsidRPr="00825EBC" w:rsidRDefault="00C37FCC" w:rsidP="00C37FCC">
            <w:r w:rsidRPr="00825EBC">
              <w:t>1</w:t>
            </w:r>
          </w:p>
        </w:tc>
        <w:tc>
          <w:tcPr>
            <w:tcW w:w="4252" w:type="dxa"/>
            <w:shd w:val="clear" w:color="auto" w:fill="auto"/>
          </w:tcPr>
          <w:p w:rsidR="00C37FCC" w:rsidRPr="00825EBC" w:rsidRDefault="00B90204" w:rsidP="00C96F19">
            <w:proofErr w:type="spellStart"/>
            <w:r w:rsidRPr="00825EBC">
              <w:t>Phòng</w:t>
            </w:r>
            <w:proofErr w:type="spellEnd"/>
            <w:r w:rsidR="00C96F19" w:rsidRPr="00825EBC">
              <w:t xml:space="preserve"> (</w:t>
            </w:r>
            <w:proofErr w:type="spellStart"/>
            <w:r w:rsidR="00C96F19" w:rsidRPr="00825EBC">
              <w:t>bao</w:t>
            </w:r>
            <w:proofErr w:type="spellEnd"/>
            <w:r w:rsidR="00C96F19" w:rsidRPr="00825EBC">
              <w:t xml:space="preserve"> </w:t>
            </w:r>
            <w:proofErr w:type="spellStart"/>
            <w:r w:rsidR="00C96F19" w:rsidRPr="00825EBC">
              <w:t>gồm</w:t>
            </w:r>
            <w:proofErr w:type="spellEnd"/>
            <w:r w:rsidR="00C96F19" w:rsidRPr="00825EBC">
              <w:t xml:space="preserve">: </w:t>
            </w:r>
            <w:proofErr w:type="spellStart"/>
            <w:r w:rsidR="00C96F19" w:rsidRPr="00825EBC">
              <w:t>phòng</w:t>
            </w:r>
            <w:proofErr w:type="spellEnd"/>
            <w:r w:rsidR="00C96F19" w:rsidRPr="00825EBC">
              <w:t xml:space="preserve"> </w:t>
            </w:r>
            <w:proofErr w:type="spellStart"/>
            <w:r w:rsidR="00C96F19" w:rsidRPr="00825EBC">
              <w:t>thường</w:t>
            </w:r>
            <w:proofErr w:type="spellEnd"/>
            <w:r w:rsidR="00C96F19" w:rsidRPr="00825EBC">
              <w:t xml:space="preserve">, </w:t>
            </w:r>
            <w:proofErr w:type="spellStart"/>
            <w:r w:rsidR="00C96F19" w:rsidRPr="00825EBC">
              <w:t>phòng</w:t>
            </w:r>
            <w:proofErr w:type="spellEnd"/>
            <w:r w:rsidR="00C96F19" w:rsidRPr="00825EBC">
              <w:t xml:space="preserve"> </w:t>
            </w:r>
            <w:proofErr w:type="spellStart"/>
            <w:r w:rsidR="00C96F19" w:rsidRPr="00825EBC">
              <w:t>tiện</w:t>
            </w:r>
            <w:proofErr w:type="spellEnd"/>
            <w:r w:rsidR="00C96F19" w:rsidRPr="00825EBC">
              <w:t xml:space="preserve"> </w:t>
            </w:r>
            <w:proofErr w:type="spellStart"/>
            <w:r w:rsidR="00C96F19" w:rsidRPr="00825EBC">
              <w:t>nghi</w:t>
            </w:r>
            <w:proofErr w:type="spellEnd"/>
            <w:r w:rsidR="00C96F19" w:rsidRPr="00825EBC">
              <w:t xml:space="preserve">, </w:t>
            </w:r>
            <w:proofErr w:type="spellStart"/>
            <w:r w:rsidR="00C96F19" w:rsidRPr="00825EBC">
              <w:t>phòng</w:t>
            </w:r>
            <w:proofErr w:type="spellEnd"/>
            <w:r w:rsidR="00C96F19" w:rsidRPr="00825EBC">
              <w:t xml:space="preserve"> sang </w:t>
            </w:r>
            <w:proofErr w:type="spellStart"/>
            <w:r w:rsidR="00C96F19" w:rsidRPr="00825EBC">
              <w:t>trọng</w:t>
            </w:r>
            <w:proofErr w:type="spellEnd"/>
            <w:r w:rsidR="00C96F19" w:rsidRPr="00825EBC">
              <w:t>)</w:t>
            </w:r>
            <w:r w:rsidR="0086568E">
              <w:t>.</w:t>
            </w:r>
          </w:p>
        </w:tc>
      </w:tr>
      <w:tr w:rsidR="00B90204" w:rsidRPr="00825EBC" w:rsidTr="008E296A">
        <w:tc>
          <w:tcPr>
            <w:tcW w:w="1101" w:type="dxa"/>
            <w:shd w:val="clear" w:color="auto" w:fill="auto"/>
          </w:tcPr>
          <w:p w:rsidR="00B90204" w:rsidRPr="00825EBC" w:rsidRDefault="00C96F19" w:rsidP="00C37FCC">
            <w:r w:rsidRPr="00825EBC">
              <w:t>2</w:t>
            </w:r>
          </w:p>
        </w:tc>
        <w:tc>
          <w:tcPr>
            <w:tcW w:w="4252" w:type="dxa"/>
            <w:shd w:val="clear" w:color="auto" w:fill="auto"/>
          </w:tcPr>
          <w:p w:rsidR="00B90204" w:rsidRPr="00825EBC" w:rsidRDefault="00B90204" w:rsidP="00C37FCC">
            <w:proofErr w:type="spellStart"/>
            <w:r w:rsidRPr="00825EBC">
              <w:t>Phiếu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thuê</w:t>
            </w:r>
            <w:proofErr w:type="spellEnd"/>
            <w:r w:rsidR="0086568E">
              <w:t>.</w:t>
            </w:r>
          </w:p>
        </w:tc>
      </w:tr>
      <w:tr w:rsidR="00B90204" w:rsidRPr="00825EBC" w:rsidTr="008E296A">
        <w:tc>
          <w:tcPr>
            <w:tcW w:w="1101" w:type="dxa"/>
            <w:shd w:val="clear" w:color="auto" w:fill="auto"/>
          </w:tcPr>
          <w:p w:rsidR="00B90204" w:rsidRPr="00825EBC" w:rsidRDefault="00C96F19" w:rsidP="00C37FCC">
            <w:r w:rsidRPr="00825EBC">
              <w:t>3</w:t>
            </w:r>
          </w:p>
        </w:tc>
        <w:tc>
          <w:tcPr>
            <w:tcW w:w="4252" w:type="dxa"/>
            <w:shd w:val="clear" w:color="auto" w:fill="auto"/>
          </w:tcPr>
          <w:p w:rsidR="00B90204" w:rsidRPr="00825EBC" w:rsidRDefault="00B90204" w:rsidP="00C37FCC">
            <w:proofErr w:type="spellStart"/>
            <w:r w:rsidRPr="00825EBC">
              <w:t>Hóa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đơn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thanh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toán</w:t>
            </w:r>
            <w:proofErr w:type="spellEnd"/>
            <w:r w:rsidR="0086568E">
              <w:t>.</w:t>
            </w:r>
          </w:p>
        </w:tc>
      </w:tr>
      <w:tr w:rsidR="00B90204" w:rsidRPr="00825EBC" w:rsidTr="008E296A">
        <w:tc>
          <w:tcPr>
            <w:tcW w:w="1101" w:type="dxa"/>
            <w:shd w:val="clear" w:color="auto" w:fill="auto"/>
          </w:tcPr>
          <w:p w:rsidR="00B90204" w:rsidRPr="00825EBC" w:rsidRDefault="00C96F19" w:rsidP="00C37FCC">
            <w:r w:rsidRPr="00825EBC">
              <w:t>4</w:t>
            </w:r>
          </w:p>
        </w:tc>
        <w:tc>
          <w:tcPr>
            <w:tcW w:w="4252" w:type="dxa"/>
            <w:shd w:val="clear" w:color="auto" w:fill="auto"/>
          </w:tcPr>
          <w:p w:rsidR="00B90204" w:rsidRPr="00825EBC" w:rsidRDefault="00B90204" w:rsidP="00C37FCC">
            <w:proofErr w:type="spellStart"/>
            <w:r w:rsidRPr="00825EBC">
              <w:t>Khách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hàng</w:t>
            </w:r>
            <w:proofErr w:type="spellEnd"/>
            <w:r w:rsidR="009A144E" w:rsidRPr="00825EBC">
              <w:t xml:space="preserve"> </w:t>
            </w:r>
            <w:r w:rsidR="00C96F19" w:rsidRPr="00825EBC">
              <w:t>(</w:t>
            </w:r>
            <w:proofErr w:type="spellStart"/>
            <w:r w:rsidR="00A13767" w:rsidRPr="00825EBC">
              <w:t>bao</w:t>
            </w:r>
            <w:proofErr w:type="spellEnd"/>
            <w:r w:rsidR="00A13767" w:rsidRPr="00825EBC">
              <w:t xml:space="preserve"> </w:t>
            </w:r>
            <w:proofErr w:type="spellStart"/>
            <w:r w:rsidR="00A13767" w:rsidRPr="00825EBC">
              <w:t>gồm</w:t>
            </w:r>
            <w:proofErr w:type="spellEnd"/>
            <w:r w:rsidR="00A13767" w:rsidRPr="00825EBC">
              <w:t xml:space="preserve">: </w:t>
            </w:r>
            <w:proofErr w:type="spellStart"/>
            <w:r w:rsidR="00A13767" w:rsidRPr="00825EBC">
              <w:t>khách</w:t>
            </w:r>
            <w:proofErr w:type="spellEnd"/>
            <w:r w:rsidR="00A13767" w:rsidRPr="00825EBC">
              <w:t xml:space="preserve"> </w:t>
            </w:r>
            <w:proofErr w:type="spellStart"/>
            <w:r w:rsidR="00A13767" w:rsidRPr="00825EBC">
              <w:t>trong</w:t>
            </w:r>
            <w:proofErr w:type="spellEnd"/>
            <w:r w:rsidR="00A13767" w:rsidRPr="00825EBC">
              <w:t xml:space="preserve"> </w:t>
            </w:r>
            <w:proofErr w:type="spellStart"/>
            <w:r w:rsidR="00A13767" w:rsidRPr="00825EBC">
              <w:t>nước</w:t>
            </w:r>
            <w:proofErr w:type="spellEnd"/>
            <w:r w:rsidR="00C96F19" w:rsidRPr="00825EBC">
              <w:t xml:space="preserve">, </w:t>
            </w:r>
            <w:proofErr w:type="spellStart"/>
            <w:r w:rsidR="00C96F19" w:rsidRPr="00825EBC">
              <w:t>khách</w:t>
            </w:r>
            <w:proofErr w:type="spellEnd"/>
            <w:r w:rsidR="00C96F19" w:rsidRPr="00825EBC">
              <w:t xml:space="preserve"> </w:t>
            </w:r>
            <w:proofErr w:type="spellStart"/>
            <w:r w:rsidR="00C96F19" w:rsidRPr="00825EBC">
              <w:t>nước</w:t>
            </w:r>
            <w:proofErr w:type="spellEnd"/>
            <w:r w:rsidR="00C96F19" w:rsidRPr="00825EBC">
              <w:t xml:space="preserve"> </w:t>
            </w:r>
            <w:proofErr w:type="spellStart"/>
            <w:r w:rsidR="00C96F19" w:rsidRPr="00825EBC">
              <w:t>ngoài</w:t>
            </w:r>
            <w:proofErr w:type="spellEnd"/>
            <w:r w:rsidR="00C96F19" w:rsidRPr="00825EBC">
              <w:t>)</w:t>
            </w:r>
            <w:r w:rsidR="0086568E">
              <w:t>.</w:t>
            </w:r>
          </w:p>
        </w:tc>
      </w:tr>
      <w:tr w:rsidR="00B90204" w:rsidRPr="00825EBC" w:rsidTr="008E296A">
        <w:tc>
          <w:tcPr>
            <w:tcW w:w="1101" w:type="dxa"/>
            <w:shd w:val="clear" w:color="auto" w:fill="auto"/>
          </w:tcPr>
          <w:p w:rsidR="00B90204" w:rsidRPr="00825EBC" w:rsidRDefault="00C96F19" w:rsidP="00C37FCC">
            <w:r w:rsidRPr="00825EBC">
              <w:t>5</w:t>
            </w:r>
          </w:p>
        </w:tc>
        <w:tc>
          <w:tcPr>
            <w:tcW w:w="4252" w:type="dxa"/>
            <w:shd w:val="clear" w:color="auto" w:fill="auto"/>
          </w:tcPr>
          <w:p w:rsidR="00B90204" w:rsidRPr="00825EBC" w:rsidRDefault="00B90204" w:rsidP="00C37FCC">
            <w:proofErr w:type="spellStart"/>
            <w:r w:rsidRPr="00825EBC">
              <w:t>Người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dùng</w:t>
            </w:r>
            <w:proofErr w:type="spellEnd"/>
            <w:r w:rsidR="00C96F19" w:rsidRPr="00825EBC">
              <w:t xml:space="preserve"> </w:t>
            </w:r>
            <w:r w:rsidR="00847C93" w:rsidRPr="00825EBC">
              <w:t>(</w:t>
            </w:r>
            <w:proofErr w:type="spellStart"/>
            <w:r w:rsidR="00847C93" w:rsidRPr="00825EBC">
              <w:t>bao</w:t>
            </w:r>
            <w:proofErr w:type="spellEnd"/>
            <w:r w:rsidR="00847C93" w:rsidRPr="00825EBC">
              <w:t xml:space="preserve"> </w:t>
            </w:r>
            <w:proofErr w:type="spellStart"/>
            <w:r w:rsidR="00847C93" w:rsidRPr="00825EBC">
              <w:t>gồm</w:t>
            </w:r>
            <w:proofErr w:type="spellEnd"/>
            <w:r w:rsidR="00847C93" w:rsidRPr="00825EBC">
              <w:t xml:space="preserve">: </w:t>
            </w:r>
            <w:proofErr w:type="spellStart"/>
            <w:r w:rsidR="00847C93" w:rsidRPr="00825EBC">
              <w:t>quản</w:t>
            </w:r>
            <w:proofErr w:type="spellEnd"/>
            <w:r w:rsidR="00847C93" w:rsidRPr="00825EBC">
              <w:t xml:space="preserve"> </w:t>
            </w:r>
            <w:proofErr w:type="spellStart"/>
            <w:r w:rsidR="00847C93" w:rsidRPr="00825EBC">
              <w:t>lý</w:t>
            </w:r>
            <w:proofErr w:type="spellEnd"/>
            <w:r w:rsidR="00847C93" w:rsidRPr="00825EBC">
              <w:t xml:space="preserve">, </w:t>
            </w:r>
            <w:proofErr w:type="spellStart"/>
            <w:r w:rsidR="00847C93" w:rsidRPr="00825EBC">
              <w:t>nhân</w:t>
            </w:r>
            <w:proofErr w:type="spellEnd"/>
            <w:r w:rsidR="00847C93" w:rsidRPr="00825EBC">
              <w:t xml:space="preserve"> </w:t>
            </w:r>
            <w:proofErr w:type="spellStart"/>
            <w:r w:rsidR="00847C93" w:rsidRPr="00825EBC">
              <w:t>viên</w:t>
            </w:r>
            <w:proofErr w:type="spellEnd"/>
            <w:r w:rsidR="00847C93" w:rsidRPr="00825EBC">
              <w:t>)</w:t>
            </w:r>
            <w:r w:rsidR="0086568E">
              <w:t>.</w:t>
            </w:r>
          </w:p>
        </w:tc>
      </w:tr>
    </w:tbl>
    <w:p w:rsidR="00C37FCC" w:rsidRPr="00825EBC" w:rsidRDefault="00C37FCC" w:rsidP="00C37FCC"/>
    <w:p w:rsidR="00ED68F3" w:rsidRPr="00825EBC" w:rsidRDefault="00ED68F3" w:rsidP="00ED68F3">
      <w:pPr>
        <w:numPr>
          <w:ilvl w:val="1"/>
          <w:numId w:val="9"/>
        </w:numPr>
        <w:rPr>
          <w:b/>
        </w:rPr>
      </w:pPr>
      <w:r w:rsidRPr="00825EBC">
        <w:rPr>
          <w:b/>
        </w:rPr>
        <w:t xml:space="preserve"> </w:t>
      </w:r>
      <w:r w:rsidR="00A51C50" w:rsidRPr="00825EBC">
        <w:rPr>
          <w:b/>
        </w:rPr>
        <w:t>PHÒNG: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2977"/>
        <w:gridCol w:w="4997"/>
      </w:tblGrid>
      <w:tr w:rsidR="008E296A" w:rsidRPr="00825EBC" w:rsidTr="008E296A">
        <w:tc>
          <w:tcPr>
            <w:tcW w:w="867" w:type="dxa"/>
            <w:shd w:val="clear" w:color="auto" w:fill="auto"/>
          </w:tcPr>
          <w:p w:rsidR="00211581" w:rsidRPr="008E296A" w:rsidRDefault="00211581" w:rsidP="00A51C50">
            <w:pPr>
              <w:rPr>
                <w:b/>
              </w:rPr>
            </w:pPr>
            <w:r w:rsidRPr="008E296A">
              <w:rPr>
                <w:b/>
              </w:rPr>
              <w:t>STT</w:t>
            </w:r>
          </w:p>
        </w:tc>
        <w:tc>
          <w:tcPr>
            <w:tcW w:w="2977" w:type="dxa"/>
            <w:shd w:val="clear" w:color="auto" w:fill="auto"/>
          </w:tcPr>
          <w:p w:rsidR="00211581" w:rsidRPr="008E296A" w:rsidRDefault="00211581" w:rsidP="00A51C50">
            <w:pPr>
              <w:rPr>
                <w:b/>
              </w:rPr>
            </w:pPr>
            <w:proofErr w:type="spellStart"/>
            <w:r w:rsidRPr="008E296A">
              <w:rPr>
                <w:b/>
              </w:rPr>
              <w:t>Tên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thuộc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tính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211581" w:rsidRPr="008E296A" w:rsidRDefault="00211581" w:rsidP="00A51C50">
            <w:pPr>
              <w:rPr>
                <w:b/>
              </w:rPr>
            </w:pPr>
            <w:proofErr w:type="spellStart"/>
            <w:r w:rsidRPr="008E296A">
              <w:rPr>
                <w:b/>
              </w:rPr>
              <w:t>Ghi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chú</w:t>
            </w:r>
            <w:proofErr w:type="spellEnd"/>
          </w:p>
        </w:tc>
      </w:tr>
      <w:tr w:rsidR="00211581" w:rsidRPr="00825EBC" w:rsidTr="008E296A">
        <w:tc>
          <w:tcPr>
            <w:tcW w:w="867" w:type="dxa"/>
            <w:shd w:val="clear" w:color="auto" w:fill="auto"/>
          </w:tcPr>
          <w:p w:rsidR="00211581" w:rsidRPr="00825EBC" w:rsidRDefault="00211581" w:rsidP="00A51C50">
            <w:r w:rsidRPr="00825EBC">
              <w:t>1</w:t>
            </w:r>
          </w:p>
        </w:tc>
        <w:tc>
          <w:tcPr>
            <w:tcW w:w="2977" w:type="dxa"/>
            <w:shd w:val="clear" w:color="auto" w:fill="auto"/>
          </w:tcPr>
          <w:p w:rsidR="00211581" w:rsidRPr="00825EBC" w:rsidRDefault="00211581" w:rsidP="00A51C50">
            <w:proofErr w:type="spellStart"/>
            <w:r w:rsidRPr="00825EBC">
              <w:t>Tên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phòng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211581" w:rsidRPr="00825EBC" w:rsidRDefault="00211581" w:rsidP="00A51C50"/>
        </w:tc>
      </w:tr>
      <w:tr w:rsidR="00211581" w:rsidRPr="00825EBC" w:rsidTr="008E296A">
        <w:tc>
          <w:tcPr>
            <w:tcW w:w="867" w:type="dxa"/>
            <w:shd w:val="clear" w:color="auto" w:fill="auto"/>
          </w:tcPr>
          <w:p w:rsidR="00211581" w:rsidRPr="00825EBC" w:rsidRDefault="00211581" w:rsidP="00A51C50">
            <w:r w:rsidRPr="00825EBC">
              <w:t>2</w:t>
            </w:r>
          </w:p>
        </w:tc>
        <w:tc>
          <w:tcPr>
            <w:tcW w:w="2977" w:type="dxa"/>
            <w:shd w:val="clear" w:color="auto" w:fill="auto"/>
          </w:tcPr>
          <w:p w:rsidR="00211581" w:rsidRPr="00825EBC" w:rsidRDefault="00211581" w:rsidP="00A51C50">
            <w:proofErr w:type="spellStart"/>
            <w:r w:rsidRPr="00825EBC">
              <w:t>Loại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phòng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211581" w:rsidRPr="00825EBC" w:rsidRDefault="00273F4F" w:rsidP="00273F4F">
            <w:proofErr w:type="spellStart"/>
            <w:r w:rsidRPr="00825EBC">
              <w:t>Thông</w:t>
            </w:r>
            <w:proofErr w:type="spellEnd"/>
            <w:r w:rsidRPr="00825EBC">
              <w:t xml:space="preserve"> tin </w:t>
            </w:r>
            <w:proofErr w:type="spellStart"/>
            <w:r w:rsidRPr="00825EBC">
              <w:t>cho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biết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phòng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thuộc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loại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phòng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nào</w:t>
            </w:r>
            <w:proofErr w:type="spellEnd"/>
            <w:r w:rsidRPr="00825EBC">
              <w:t xml:space="preserve"> (</w:t>
            </w:r>
            <w:proofErr w:type="spellStart"/>
            <w:r w:rsidRPr="00825EBC">
              <w:t>phòng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thường</w:t>
            </w:r>
            <w:proofErr w:type="spellEnd"/>
            <w:r w:rsidRPr="00825EBC">
              <w:t xml:space="preserve">, </w:t>
            </w:r>
            <w:proofErr w:type="spellStart"/>
            <w:r w:rsidRPr="00825EBC">
              <w:t>phòng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tiện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nghi</w:t>
            </w:r>
            <w:proofErr w:type="spellEnd"/>
            <w:r w:rsidRPr="00825EBC">
              <w:t xml:space="preserve">, </w:t>
            </w:r>
            <w:proofErr w:type="spellStart"/>
            <w:r w:rsidRPr="00825EBC">
              <w:t>phòng</w:t>
            </w:r>
            <w:proofErr w:type="spellEnd"/>
            <w:r w:rsidRPr="00825EBC">
              <w:t xml:space="preserve"> sang </w:t>
            </w:r>
            <w:proofErr w:type="spellStart"/>
            <w:r w:rsidRPr="00825EBC">
              <w:t>trọng</w:t>
            </w:r>
            <w:proofErr w:type="spellEnd"/>
            <w:r w:rsidRPr="00825EBC">
              <w:t>).</w:t>
            </w:r>
          </w:p>
        </w:tc>
      </w:tr>
      <w:tr w:rsidR="001437A5" w:rsidRPr="00825EBC" w:rsidTr="008E296A">
        <w:tc>
          <w:tcPr>
            <w:tcW w:w="867" w:type="dxa"/>
            <w:shd w:val="clear" w:color="auto" w:fill="auto"/>
          </w:tcPr>
          <w:p w:rsidR="001437A5" w:rsidRPr="00825EBC" w:rsidRDefault="001437A5" w:rsidP="00A51C50">
            <w:r w:rsidRPr="00825EBC">
              <w:t>3</w:t>
            </w:r>
          </w:p>
        </w:tc>
        <w:tc>
          <w:tcPr>
            <w:tcW w:w="2977" w:type="dxa"/>
            <w:shd w:val="clear" w:color="auto" w:fill="auto"/>
          </w:tcPr>
          <w:p w:rsidR="001437A5" w:rsidRPr="00825EBC" w:rsidRDefault="001437A5" w:rsidP="00A51C50">
            <w:proofErr w:type="spellStart"/>
            <w:r w:rsidRPr="00825EBC">
              <w:t>Ghi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chú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1437A5" w:rsidRPr="00825EBC" w:rsidRDefault="001437A5" w:rsidP="00273F4F"/>
        </w:tc>
      </w:tr>
      <w:tr w:rsidR="001437A5" w:rsidRPr="00825EBC" w:rsidTr="008E296A">
        <w:tc>
          <w:tcPr>
            <w:tcW w:w="867" w:type="dxa"/>
            <w:shd w:val="clear" w:color="auto" w:fill="auto"/>
          </w:tcPr>
          <w:p w:rsidR="001437A5" w:rsidRPr="00825EBC" w:rsidRDefault="001437A5" w:rsidP="00A51C50">
            <w:r w:rsidRPr="00825EBC">
              <w:t>4</w:t>
            </w:r>
          </w:p>
        </w:tc>
        <w:tc>
          <w:tcPr>
            <w:tcW w:w="2977" w:type="dxa"/>
            <w:shd w:val="clear" w:color="auto" w:fill="auto"/>
          </w:tcPr>
          <w:p w:rsidR="001437A5" w:rsidRPr="00825EBC" w:rsidRDefault="001437A5" w:rsidP="00A51C50">
            <w:proofErr w:type="spellStart"/>
            <w:r w:rsidRPr="00825EBC">
              <w:t>Tình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trạng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1437A5" w:rsidRPr="00825EBC" w:rsidRDefault="001437A5" w:rsidP="00273F4F"/>
        </w:tc>
      </w:tr>
      <w:tr w:rsidR="001437A5" w:rsidRPr="00825EBC" w:rsidTr="008E296A">
        <w:tc>
          <w:tcPr>
            <w:tcW w:w="867" w:type="dxa"/>
            <w:shd w:val="clear" w:color="auto" w:fill="auto"/>
          </w:tcPr>
          <w:p w:rsidR="001437A5" w:rsidRPr="00825EBC" w:rsidRDefault="001437A5" w:rsidP="00A51C50">
            <w:r w:rsidRPr="00825EBC">
              <w:t>5</w:t>
            </w:r>
          </w:p>
        </w:tc>
        <w:tc>
          <w:tcPr>
            <w:tcW w:w="2977" w:type="dxa"/>
            <w:shd w:val="clear" w:color="auto" w:fill="auto"/>
          </w:tcPr>
          <w:p w:rsidR="001437A5" w:rsidRPr="00825EBC" w:rsidRDefault="001437A5" w:rsidP="00A51C50">
            <w:proofErr w:type="spellStart"/>
            <w:r w:rsidRPr="00825EBC">
              <w:t>Đơn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giá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thuê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1437A5" w:rsidRPr="00825EBC" w:rsidRDefault="001437A5" w:rsidP="00273F4F"/>
        </w:tc>
      </w:tr>
    </w:tbl>
    <w:p w:rsidR="00977636" w:rsidRPr="00825EBC" w:rsidRDefault="00977636" w:rsidP="0087170F">
      <w:pPr>
        <w:ind w:left="375"/>
        <w:rPr>
          <w:b/>
        </w:rPr>
      </w:pPr>
    </w:p>
    <w:p w:rsidR="0087170F" w:rsidRPr="00825EBC" w:rsidRDefault="007161FE" w:rsidP="0087170F">
      <w:pPr>
        <w:numPr>
          <w:ilvl w:val="1"/>
          <w:numId w:val="9"/>
        </w:numPr>
        <w:rPr>
          <w:b/>
        </w:rPr>
      </w:pPr>
      <w:r w:rsidRPr="00825EBC">
        <w:rPr>
          <w:b/>
        </w:rPr>
        <w:t xml:space="preserve"> PHIẾU THUÊ</w:t>
      </w:r>
      <w:r w:rsidR="005B70BA" w:rsidRPr="00825EBC">
        <w:rPr>
          <w:b/>
        </w:rPr>
        <w:t>: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2977"/>
        <w:gridCol w:w="4997"/>
      </w:tblGrid>
      <w:tr w:rsidR="008E296A" w:rsidRPr="00825EBC" w:rsidTr="008E296A">
        <w:tc>
          <w:tcPr>
            <w:tcW w:w="867" w:type="dxa"/>
            <w:shd w:val="clear" w:color="auto" w:fill="auto"/>
          </w:tcPr>
          <w:p w:rsidR="007161FE" w:rsidRPr="008E296A" w:rsidRDefault="007161FE" w:rsidP="00923F60">
            <w:pPr>
              <w:rPr>
                <w:b/>
              </w:rPr>
            </w:pPr>
            <w:r w:rsidRPr="008E296A">
              <w:rPr>
                <w:b/>
              </w:rPr>
              <w:t>STT</w:t>
            </w:r>
          </w:p>
        </w:tc>
        <w:tc>
          <w:tcPr>
            <w:tcW w:w="2977" w:type="dxa"/>
            <w:shd w:val="clear" w:color="auto" w:fill="auto"/>
          </w:tcPr>
          <w:p w:rsidR="007161FE" w:rsidRPr="008E296A" w:rsidRDefault="007161FE" w:rsidP="00923F60">
            <w:pPr>
              <w:rPr>
                <w:b/>
              </w:rPr>
            </w:pPr>
            <w:proofErr w:type="spellStart"/>
            <w:r w:rsidRPr="008E296A">
              <w:rPr>
                <w:b/>
              </w:rPr>
              <w:t>Tên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thuộc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tính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7161FE" w:rsidRPr="008E296A" w:rsidRDefault="007161FE" w:rsidP="00923F60">
            <w:pPr>
              <w:rPr>
                <w:b/>
              </w:rPr>
            </w:pPr>
            <w:proofErr w:type="spellStart"/>
            <w:r w:rsidRPr="008E296A">
              <w:rPr>
                <w:b/>
              </w:rPr>
              <w:t>Ghi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chú</w:t>
            </w:r>
            <w:proofErr w:type="spellEnd"/>
          </w:p>
        </w:tc>
      </w:tr>
      <w:tr w:rsidR="007161FE" w:rsidRPr="00825EBC" w:rsidTr="008E296A">
        <w:tc>
          <w:tcPr>
            <w:tcW w:w="867" w:type="dxa"/>
            <w:shd w:val="clear" w:color="auto" w:fill="auto"/>
          </w:tcPr>
          <w:p w:rsidR="007161FE" w:rsidRPr="00825EBC" w:rsidRDefault="007161FE" w:rsidP="00923F60">
            <w:r w:rsidRPr="00825EBC">
              <w:t>1</w:t>
            </w:r>
          </w:p>
        </w:tc>
        <w:tc>
          <w:tcPr>
            <w:tcW w:w="2977" w:type="dxa"/>
            <w:shd w:val="clear" w:color="auto" w:fill="auto"/>
          </w:tcPr>
          <w:p w:rsidR="007161FE" w:rsidRPr="00825EBC" w:rsidRDefault="007161FE" w:rsidP="00923F60">
            <w:proofErr w:type="spellStart"/>
            <w:r w:rsidRPr="00825EBC">
              <w:t>Ngày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thuê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7161FE" w:rsidRPr="00825EBC" w:rsidRDefault="007161FE" w:rsidP="00923F60"/>
        </w:tc>
      </w:tr>
      <w:tr w:rsidR="007161FE" w:rsidRPr="00825EBC" w:rsidTr="008E296A">
        <w:tc>
          <w:tcPr>
            <w:tcW w:w="867" w:type="dxa"/>
            <w:shd w:val="clear" w:color="auto" w:fill="auto"/>
          </w:tcPr>
          <w:p w:rsidR="007161FE" w:rsidRPr="00825EBC" w:rsidRDefault="007161FE" w:rsidP="00923F60">
            <w:r w:rsidRPr="00825EBC">
              <w:t>2</w:t>
            </w:r>
          </w:p>
        </w:tc>
        <w:tc>
          <w:tcPr>
            <w:tcW w:w="2977" w:type="dxa"/>
            <w:shd w:val="clear" w:color="auto" w:fill="auto"/>
          </w:tcPr>
          <w:p w:rsidR="007161FE" w:rsidRPr="00825EBC" w:rsidRDefault="007161FE" w:rsidP="00923F60">
            <w:proofErr w:type="spellStart"/>
            <w:r w:rsidRPr="00825EBC">
              <w:t>Số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ngày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thuê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7161FE" w:rsidRPr="00825EBC" w:rsidRDefault="007161FE" w:rsidP="00923F60"/>
        </w:tc>
      </w:tr>
      <w:tr w:rsidR="007161FE" w:rsidRPr="00825EBC" w:rsidTr="008E296A">
        <w:tc>
          <w:tcPr>
            <w:tcW w:w="867" w:type="dxa"/>
            <w:shd w:val="clear" w:color="auto" w:fill="auto"/>
          </w:tcPr>
          <w:p w:rsidR="007161FE" w:rsidRPr="00825EBC" w:rsidRDefault="007161FE" w:rsidP="00923F60">
            <w:r w:rsidRPr="00825EBC">
              <w:t>3</w:t>
            </w:r>
          </w:p>
        </w:tc>
        <w:tc>
          <w:tcPr>
            <w:tcW w:w="2977" w:type="dxa"/>
            <w:shd w:val="clear" w:color="auto" w:fill="auto"/>
          </w:tcPr>
          <w:p w:rsidR="007161FE" w:rsidRPr="00825EBC" w:rsidRDefault="007161FE" w:rsidP="00923F60">
            <w:proofErr w:type="spellStart"/>
            <w:r w:rsidRPr="00825EBC">
              <w:t>Khách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hàng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thuê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7161FE" w:rsidRPr="00825EBC" w:rsidRDefault="007161FE" w:rsidP="00923F60">
            <w:proofErr w:type="spellStart"/>
            <w:r w:rsidRPr="00825EBC">
              <w:t>Thông</w:t>
            </w:r>
            <w:proofErr w:type="spellEnd"/>
            <w:r w:rsidRPr="00825EBC">
              <w:t xml:space="preserve"> tin </w:t>
            </w:r>
            <w:proofErr w:type="spellStart"/>
            <w:r w:rsidRPr="00825EBC">
              <w:t>khách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hàng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thuê</w:t>
            </w:r>
            <w:proofErr w:type="spellEnd"/>
            <w:r w:rsidRPr="00825EBC">
              <w:t xml:space="preserve"> (</w:t>
            </w:r>
            <w:proofErr w:type="spellStart"/>
            <w:r w:rsidRPr="00825EBC">
              <w:t>bao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gồm</w:t>
            </w:r>
            <w:proofErr w:type="spellEnd"/>
            <w:r w:rsidRPr="00825EBC">
              <w:t xml:space="preserve">: </w:t>
            </w:r>
            <w:proofErr w:type="spellStart"/>
            <w:r w:rsidRPr="00825EBC">
              <w:t>họ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tên</w:t>
            </w:r>
            <w:proofErr w:type="spellEnd"/>
            <w:r w:rsidRPr="00825EBC">
              <w:t xml:space="preserve">, </w:t>
            </w:r>
            <w:proofErr w:type="spellStart"/>
            <w:r w:rsidRPr="00825EBC">
              <w:t>địa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chỉ</w:t>
            </w:r>
            <w:proofErr w:type="spellEnd"/>
            <w:r w:rsidRPr="00825EBC">
              <w:t xml:space="preserve">, </w:t>
            </w:r>
            <w:proofErr w:type="spellStart"/>
            <w:r w:rsidRPr="00825EBC">
              <w:t>số</w:t>
            </w:r>
            <w:proofErr w:type="spellEnd"/>
            <w:r w:rsidRPr="00825EBC">
              <w:t xml:space="preserve"> CMND).</w:t>
            </w:r>
          </w:p>
        </w:tc>
      </w:tr>
      <w:tr w:rsidR="007161FE" w:rsidRPr="00825EBC" w:rsidTr="008E296A">
        <w:tc>
          <w:tcPr>
            <w:tcW w:w="867" w:type="dxa"/>
            <w:shd w:val="clear" w:color="auto" w:fill="auto"/>
          </w:tcPr>
          <w:p w:rsidR="007161FE" w:rsidRPr="00825EBC" w:rsidRDefault="007161FE" w:rsidP="00923F60">
            <w:r w:rsidRPr="00825EBC">
              <w:t>4</w:t>
            </w:r>
          </w:p>
        </w:tc>
        <w:tc>
          <w:tcPr>
            <w:tcW w:w="2977" w:type="dxa"/>
            <w:shd w:val="clear" w:color="auto" w:fill="auto"/>
          </w:tcPr>
          <w:p w:rsidR="007161FE" w:rsidRPr="00825EBC" w:rsidRDefault="007161FE" w:rsidP="00923F60">
            <w:proofErr w:type="spellStart"/>
            <w:r w:rsidRPr="00825EBC">
              <w:t>Phòng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thuê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7161FE" w:rsidRPr="00825EBC" w:rsidRDefault="007161FE" w:rsidP="00923F60"/>
        </w:tc>
      </w:tr>
    </w:tbl>
    <w:p w:rsidR="007161FE" w:rsidRPr="00825EBC" w:rsidRDefault="007161FE" w:rsidP="007161FE">
      <w:pPr>
        <w:ind w:left="375"/>
      </w:pPr>
    </w:p>
    <w:p w:rsidR="00C91C0C" w:rsidRPr="00825EBC" w:rsidRDefault="00C91C0C" w:rsidP="00C91C0C">
      <w:pPr>
        <w:numPr>
          <w:ilvl w:val="1"/>
          <w:numId w:val="9"/>
        </w:numPr>
        <w:rPr>
          <w:b/>
        </w:rPr>
      </w:pPr>
      <w:r w:rsidRPr="00825EBC">
        <w:rPr>
          <w:b/>
        </w:rPr>
        <w:t xml:space="preserve"> HÓA ĐƠN THANH TOÁN: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2977"/>
        <w:gridCol w:w="4997"/>
      </w:tblGrid>
      <w:tr w:rsidR="008E296A" w:rsidRPr="00825EBC" w:rsidTr="008E296A">
        <w:tc>
          <w:tcPr>
            <w:tcW w:w="867" w:type="dxa"/>
            <w:shd w:val="clear" w:color="auto" w:fill="auto"/>
          </w:tcPr>
          <w:p w:rsidR="00C91C0C" w:rsidRPr="008E296A" w:rsidRDefault="00C91C0C" w:rsidP="00923F60">
            <w:pPr>
              <w:rPr>
                <w:b/>
              </w:rPr>
            </w:pPr>
            <w:r w:rsidRPr="008E296A">
              <w:rPr>
                <w:b/>
              </w:rPr>
              <w:t>STT</w:t>
            </w:r>
          </w:p>
        </w:tc>
        <w:tc>
          <w:tcPr>
            <w:tcW w:w="2977" w:type="dxa"/>
            <w:shd w:val="clear" w:color="auto" w:fill="auto"/>
          </w:tcPr>
          <w:p w:rsidR="00C91C0C" w:rsidRPr="008E296A" w:rsidRDefault="00C91C0C" w:rsidP="00923F60">
            <w:pPr>
              <w:rPr>
                <w:b/>
              </w:rPr>
            </w:pPr>
            <w:proofErr w:type="spellStart"/>
            <w:r w:rsidRPr="008E296A">
              <w:rPr>
                <w:b/>
              </w:rPr>
              <w:t>Tên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thuộc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tính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C91C0C" w:rsidRPr="008E296A" w:rsidRDefault="00C91C0C" w:rsidP="00923F60">
            <w:pPr>
              <w:rPr>
                <w:b/>
              </w:rPr>
            </w:pPr>
            <w:proofErr w:type="spellStart"/>
            <w:r w:rsidRPr="008E296A">
              <w:rPr>
                <w:b/>
              </w:rPr>
              <w:t>Ghi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chú</w:t>
            </w:r>
            <w:proofErr w:type="spellEnd"/>
          </w:p>
        </w:tc>
      </w:tr>
      <w:tr w:rsidR="00C91C0C" w:rsidRPr="00825EBC" w:rsidTr="008E296A">
        <w:tc>
          <w:tcPr>
            <w:tcW w:w="867" w:type="dxa"/>
            <w:shd w:val="clear" w:color="auto" w:fill="auto"/>
          </w:tcPr>
          <w:p w:rsidR="00C91C0C" w:rsidRPr="00825EBC" w:rsidRDefault="00C91C0C" w:rsidP="00923F60">
            <w:r w:rsidRPr="00825EBC">
              <w:t>1</w:t>
            </w:r>
          </w:p>
        </w:tc>
        <w:tc>
          <w:tcPr>
            <w:tcW w:w="2977" w:type="dxa"/>
            <w:shd w:val="clear" w:color="auto" w:fill="auto"/>
          </w:tcPr>
          <w:p w:rsidR="00C91C0C" w:rsidRPr="00825EBC" w:rsidRDefault="00C91C0C" w:rsidP="00923F60">
            <w:proofErr w:type="spellStart"/>
            <w:r w:rsidRPr="00825EBC">
              <w:t>Ngày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thanh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toán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C91C0C" w:rsidRPr="00825EBC" w:rsidRDefault="00C91C0C" w:rsidP="00923F60"/>
        </w:tc>
      </w:tr>
      <w:tr w:rsidR="00C91C0C" w:rsidRPr="00825EBC" w:rsidTr="008E296A">
        <w:tc>
          <w:tcPr>
            <w:tcW w:w="867" w:type="dxa"/>
            <w:shd w:val="clear" w:color="auto" w:fill="auto"/>
          </w:tcPr>
          <w:p w:rsidR="00C91C0C" w:rsidRPr="00825EBC" w:rsidRDefault="00C91C0C" w:rsidP="00923F60">
            <w:r w:rsidRPr="00825EBC">
              <w:lastRenderedPageBreak/>
              <w:t>2</w:t>
            </w:r>
          </w:p>
        </w:tc>
        <w:tc>
          <w:tcPr>
            <w:tcW w:w="2977" w:type="dxa"/>
            <w:shd w:val="clear" w:color="auto" w:fill="auto"/>
          </w:tcPr>
          <w:p w:rsidR="00C91C0C" w:rsidRPr="00825EBC" w:rsidRDefault="00C91C0C" w:rsidP="00923F60">
            <w:proofErr w:type="spellStart"/>
            <w:r w:rsidRPr="00825EBC">
              <w:t>Tổng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trị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giá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C91C0C" w:rsidRPr="00825EBC" w:rsidRDefault="00C91C0C" w:rsidP="00923F60"/>
        </w:tc>
      </w:tr>
      <w:tr w:rsidR="00C91C0C" w:rsidRPr="00825EBC" w:rsidTr="008E296A">
        <w:tc>
          <w:tcPr>
            <w:tcW w:w="867" w:type="dxa"/>
            <w:shd w:val="clear" w:color="auto" w:fill="auto"/>
          </w:tcPr>
          <w:p w:rsidR="00C91C0C" w:rsidRPr="00825EBC" w:rsidRDefault="00C91C0C" w:rsidP="00923F60">
            <w:r w:rsidRPr="00825EBC">
              <w:t>3</w:t>
            </w:r>
          </w:p>
        </w:tc>
        <w:tc>
          <w:tcPr>
            <w:tcW w:w="2977" w:type="dxa"/>
            <w:shd w:val="clear" w:color="auto" w:fill="auto"/>
          </w:tcPr>
          <w:p w:rsidR="00C91C0C" w:rsidRPr="00825EBC" w:rsidRDefault="00C91C0C" w:rsidP="00923F60">
            <w:proofErr w:type="spellStart"/>
            <w:r w:rsidRPr="00825EBC">
              <w:t>Phiếu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thuê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thanh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toán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C91C0C" w:rsidRPr="00825EBC" w:rsidRDefault="00C91C0C" w:rsidP="00923F60"/>
        </w:tc>
      </w:tr>
      <w:tr w:rsidR="00C91C0C" w:rsidRPr="00825EBC" w:rsidTr="008E296A">
        <w:tc>
          <w:tcPr>
            <w:tcW w:w="867" w:type="dxa"/>
            <w:shd w:val="clear" w:color="auto" w:fill="auto"/>
          </w:tcPr>
          <w:p w:rsidR="00C91C0C" w:rsidRPr="00825EBC" w:rsidRDefault="00C91C0C" w:rsidP="00923F60">
            <w:r w:rsidRPr="00825EBC">
              <w:t>4</w:t>
            </w:r>
          </w:p>
        </w:tc>
        <w:tc>
          <w:tcPr>
            <w:tcW w:w="2977" w:type="dxa"/>
            <w:shd w:val="clear" w:color="auto" w:fill="auto"/>
          </w:tcPr>
          <w:p w:rsidR="00C91C0C" w:rsidRPr="00825EBC" w:rsidRDefault="00B075DD" w:rsidP="00923F60">
            <w:proofErr w:type="spellStart"/>
            <w:r w:rsidRPr="00825EBC">
              <w:t>Khách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hàng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thanh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toán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C91C0C" w:rsidRPr="00825EBC" w:rsidRDefault="00B075DD" w:rsidP="00923F60">
            <w:proofErr w:type="spellStart"/>
            <w:r w:rsidRPr="00825EBC">
              <w:t>Thông</w:t>
            </w:r>
            <w:proofErr w:type="spellEnd"/>
            <w:r w:rsidRPr="00825EBC">
              <w:t xml:space="preserve"> tin </w:t>
            </w:r>
            <w:proofErr w:type="spellStart"/>
            <w:r w:rsidRPr="00825EBC">
              <w:t>khách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hàng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thanh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toán</w:t>
            </w:r>
            <w:proofErr w:type="spellEnd"/>
            <w:r w:rsidRPr="00825EBC">
              <w:t xml:space="preserve"> (</w:t>
            </w:r>
            <w:proofErr w:type="spellStart"/>
            <w:r w:rsidRPr="00825EBC">
              <w:t>tên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khách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hàng</w:t>
            </w:r>
            <w:proofErr w:type="spellEnd"/>
            <w:r w:rsidRPr="00825EBC">
              <w:t>).</w:t>
            </w:r>
          </w:p>
        </w:tc>
      </w:tr>
    </w:tbl>
    <w:p w:rsidR="00C91C0C" w:rsidRPr="00825EBC" w:rsidRDefault="00C91C0C" w:rsidP="00C91C0C">
      <w:pPr>
        <w:ind w:left="375"/>
      </w:pPr>
    </w:p>
    <w:p w:rsidR="00954FA9" w:rsidRPr="00825EBC" w:rsidRDefault="006364EE" w:rsidP="006364EE">
      <w:pPr>
        <w:numPr>
          <w:ilvl w:val="1"/>
          <w:numId w:val="9"/>
        </w:numPr>
        <w:rPr>
          <w:b/>
        </w:rPr>
      </w:pPr>
      <w:r w:rsidRPr="00825EBC">
        <w:rPr>
          <w:b/>
        </w:rPr>
        <w:t xml:space="preserve"> KHÁCH HÀNG: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2977"/>
        <w:gridCol w:w="4997"/>
      </w:tblGrid>
      <w:tr w:rsidR="008E296A" w:rsidRPr="00825EBC" w:rsidTr="008E296A">
        <w:tc>
          <w:tcPr>
            <w:tcW w:w="867" w:type="dxa"/>
            <w:shd w:val="clear" w:color="auto" w:fill="auto"/>
          </w:tcPr>
          <w:p w:rsidR="009F0835" w:rsidRPr="008E296A" w:rsidRDefault="009F0835" w:rsidP="00923F60">
            <w:pPr>
              <w:rPr>
                <w:b/>
              </w:rPr>
            </w:pPr>
            <w:r w:rsidRPr="008E296A">
              <w:rPr>
                <w:b/>
              </w:rPr>
              <w:t>STT</w:t>
            </w:r>
          </w:p>
        </w:tc>
        <w:tc>
          <w:tcPr>
            <w:tcW w:w="2977" w:type="dxa"/>
            <w:shd w:val="clear" w:color="auto" w:fill="auto"/>
          </w:tcPr>
          <w:p w:rsidR="009F0835" w:rsidRPr="008E296A" w:rsidRDefault="009F0835" w:rsidP="00923F60">
            <w:pPr>
              <w:rPr>
                <w:b/>
              </w:rPr>
            </w:pPr>
            <w:proofErr w:type="spellStart"/>
            <w:r w:rsidRPr="008E296A">
              <w:rPr>
                <w:b/>
              </w:rPr>
              <w:t>Tên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thuộc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tính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9F0835" w:rsidRPr="008E296A" w:rsidRDefault="009F0835" w:rsidP="00923F60">
            <w:pPr>
              <w:rPr>
                <w:b/>
              </w:rPr>
            </w:pPr>
            <w:proofErr w:type="spellStart"/>
            <w:r w:rsidRPr="008E296A">
              <w:rPr>
                <w:b/>
              </w:rPr>
              <w:t>Ghi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chú</w:t>
            </w:r>
            <w:proofErr w:type="spellEnd"/>
          </w:p>
        </w:tc>
      </w:tr>
      <w:tr w:rsidR="009F0835" w:rsidRPr="00825EBC" w:rsidTr="008E296A">
        <w:tc>
          <w:tcPr>
            <w:tcW w:w="867" w:type="dxa"/>
            <w:shd w:val="clear" w:color="auto" w:fill="auto"/>
          </w:tcPr>
          <w:p w:rsidR="009F0835" w:rsidRPr="00825EBC" w:rsidRDefault="009F0835" w:rsidP="00923F60">
            <w:r w:rsidRPr="00825EBC">
              <w:t>1</w:t>
            </w:r>
          </w:p>
        </w:tc>
        <w:tc>
          <w:tcPr>
            <w:tcW w:w="2977" w:type="dxa"/>
            <w:shd w:val="clear" w:color="auto" w:fill="auto"/>
          </w:tcPr>
          <w:p w:rsidR="009F0835" w:rsidRPr="00825EBC" w:rsidRDefault="009F0835" w:rsidP="00923F60">
            <w:proofErr w:type="spellStart"/>
            <w:r w:rsidRPr="00825EBC">
              <w:t>Họ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tên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9F0835" w:rsidRPr="00825EBC" w:rsidRDefault="009F0835" w:rsidP="00923F60"/>
        </w:tc>
      </w:tr>
      <w:tr w:rsidR="009F0835" w:rsidRPr="00825EBC" w:rsidTr="008E296A">
        <w:tc>
          <w:tcPr>
            <w:tcW w:w="867" w:type="dxa"/>
            <w:shd w:val="clear" w:color="auto" w:fill="auto"/>
          </w:tcPr>
          <w:p w:rsidR="009F0835" w:rsidRPr="00825EBC" w:rsidRDefault="009F0835" w:rsidP="00923F60">
            <w:r w:rsidRPr="00825EBC">
              <w:t>2</w:t>
            </w:r>
          </w:p>
        </w:tc>
        <w:tc>
          <w:tcPr>
            <w:tcW w:w="2977" w:type="dxa"/>
            <w:shd w:val="clear" w:color="auto" w:fill="auto"/>
          </w:tcPr>
          <w:p w:rsidR="009F0835" w:rsidRPr="00825EBC" w:rsidRDefault="009F0835" w:rsidP="00923F60">
            <w:proofErr w:type="spellStart"/>
            <w:r w:rsidRPr="00825EBC">
              <w:t>Địa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chỉ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9F0835" w:rsidRPr="00825EBC" w:rsidRDefault="009F0835" w:rsidP="00923F60"/>
        </w:tc>
      </w:tr>
      <w:tr w:rsidR="009F0835" w:rsidRPr="00825EBC" w:rsidTr="008E296A">
        <w:tc>
          <w:tcPr>
            <w:tcW w:w="867" w:type="dxa"/>
            <w:shd w:val="clear" w:color="auto" w:fill="auto"/>
          </w:tcPr>
          <w:p w:rsidR="009F0835" w:rsidRPr="00825EBC" w:rsidRDefault="009F0835" w:rsidP="00923F60">
            <w:r w:rsidRPr="00825EBC">
              <w:t>3</w:t>
            </w:r>
          </w:p>
        </w:tc>
        <w:tc>
          <w:tcPr>
            <w:tcW w:w="2977" w:type="dxa"/>
            <w:shd w:val="clear" w:color="auto" w:fill="auto"/>
          </w:tcPr>
          <w:p w:rsidR="009F0835" w:rsidRPr="00825EBC" w:rsidRDefault="009F0835" w:rsidP="00923F60">
            <w:proofErr w:type="spellStart"/>
            <w:r w:rsidRPr="00825EBC">
              <w:t>Số</w:t>
            </w:r>
            <w:proofErr w:type="spellEnd"/>
            <w:r w:rsidRPr="00825EBC">
              <w:t xml:space="preserve"> CMND</w:t>
            </w:r>
          </w:p>
        </w:tc>
        <w:tc>
          <w:tcPr>
            <w:tcW w:w="4997" w:type="dxa"/>
            <w:shd w:val="clear" w:color="auto" w:fill="auto"/>
          </w:tcPr>
          <w:p w:rsidR="009F0835" w:rsidRPr="00825EBC" w:rsidRDefault="009F0835" w:rsidP="00923F60"/>
        </w:tc>
      </w:tr>
    </w:tbl>
    <w:p w:rsidR="006364EE" w:rsidRPr="00825EBC" w:rsidRDefault="006364EE" w:rsidP="006364EE">
      <w:pPr>
        <w:ind w:left="375"/>
      </w:pPr>
    </w:p>
    <w:p w:rsidR="000C3DC3" w:rsidRPr="00825EBC" w:rsidRDefault="000C3DC3" w:rsidP="000C3DC3">
      <w:pPr>
        <w:numPr>
          <w:ilvl w:val="1"/>
          <w:numId w:val="9"/>
        </w:numPr>
        <w:rPr>
          <w:b/>
        </w:rPr>
      </w:pPr>
      <w:r w:rsidRPr="00825EBC">
        <w:rPr>
          <w:b/>
        </w:rPr>
        <w:t xml:space="preserve"> NGƯỜI DÙNG: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2977"/>
        <w:gridCol w:w="4997"/>
      </w:tblGrid>
      <w:tr w:rsidR="008E296A" w:rsidRPr="00825EBC" w:rsidTr="008E296A">
        <w:tc>
          <w:tcPr>
            <w:tcW w:w="867" w:type="dxa"/>
            <w:shd w:val="clear" w:color="auto" w:fill="auto"/>
          </w:tcPr>
          <w:p w:rsidR="000C3DC3" w:rsidRPr="008E296A" w:rsidRDefault="000C3DC3" w:rsidP="00923F60">
            <w:pPr>
              <w:rPr>
                <w:b/>
              </w:rPr>
            </w:pPr>
            <w:r w:rsidRPr="008E296A">
              <w:rPr>
                <w:b/>
              </w:rPr>
              <w:t>STT</w:t>
            </w:r>
          </w:p>
        </w:tc>
        <w:tc>
          <w:tcPr>
            <w:tcW w:w="2977" w:type="dxa"/>
            <w:shd w:val="clear" w:color="auto" w:fill="auto"/>
          </w:tcPr>
          <w:p w:rsidR="000C3DC3" w:rsidRPr="008E296A" w:rsidRDefault="000C3DC3" w:rsidP="00923F60">
            <w:pPr>
              <w:rPr>
                <w:b/>
              </w:rPr>
            </w:pPr>
            <w:proofErr w:type="spellStart"/>
            <w:r w:rsidRPr="008E296A">
              <w:rPr>
                <w:b/>
              </w:rPr>
              <w:t>Tên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thuộc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tính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0C3DC3" w:rsidRPr="008E296A" w:rsidRDefault="000C3DC3" w:rsidP="00923F60">
            <w:pPr>
              <w:rPr>
                <w:b/>
              </w:rPr>
            </w:pPr>
            <w:proofErr w:type="spellStart"/>
            <w:r w:rsidRPr="008E296A">
              <w:rPr>
                <w:b/>
              </w:rPr>
              <w:t>Ghi</w:t>
            </w:r>
            <w:proofErr w:type="spellEnd"/>
            <w:r w:rsidRPr="008E296A">
              <w:rPr>
                <w:b/>
              </w:rPr>
              <w:t xml:space="preserve"> </w:t>
            </w:r>
            <w:proofErr w:type="spellStart"/>
            <w:r w:rsidRPr="008E296A">
              <w:rPr>
                <w:b/>
              </w:rPr>
              <w:t>chú</w:t>
            </w:r>
            <w:proofErr w:type="spellEnd"/>
          </w:p>
        </w:tc>
      </w:tr>
      <w:tr w:rsidR="000C3DC3" w:rsidRPr="00825EBC" w:rsidTr="008E296A">
        <w:tc>
          <w:tcPr>
            <w:tcW w:w="867" w:type="dxa"/>
            <w:shd w:val="clear" w:color="auto" w:fill="auto"/>
          </w:tcPr>
          <w:p w:rsidR="000C3DC3" w:rsidRPr="00825EBC" w:rsidRDefault="000C3DC3" w:rsidP="00923F60">
            <w:r w:rsidRPr="00825EBC">
              <w:t>1</w:t>
            </w:r>
          </w:p>
        </w:tc>
        <w:tc>
          <w:tcPr>
            <w:tcW w:w="2977" w:type="dxa"/>
            <w:shd w:val="clear" w:color="auto" w:fill="auto"/>
          </w:tcPr>
          <w:p w:rsidR="000C3DC3" w:rsidRPr="00825EBC" w:rsidRDefault="000C3DC3" w:rsidP="00923F60">
            <w:proofErr w:type="spellStart"/>
            <w:r w:rsidRPr="00825EBC">
              <w:t>Họ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tên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0C3DC3" w:rsidRPr="00825EBC" w:rsidRDefault="000C3DC3" w:rsidP="00923F60"/>
        </w:tc>
      </w:tr>
      <w:tr w:rsidR="000C3DC3" w:rsidRPr="00825EBC" w:rsidTr="008E296A">
        <w:tc>
          <w:tcPr>
            <w:tcW w:w="867" w:type="dxa"/>
            <w:shd w:val="clear" w:color="auto" w:fill="auto"/>
          </w:tcPr>
          <w:p w:rsidR="000C3DC3" w:rsidRPr="00825EBC" w:rsidRDefault="000C3DC3" w:rsidP="00923F60">
            <w:r w:rsidRPr="00825EBC">
              <w:t>2</w:t>
            </w:r>
          </w:p>
        </w:tc>
        <w:tc>
          <w:tcPr>
            <w:tcW w:w="2977" w:type="dxa"/>
            <w:shd w:val="clear" w:color="auto" w:fill="auto"/>
          </w:tcPr>
          <w:p w:rsidR="000C3DC3" w:rsidRPr="00825EBC" w:rsidRDefault="000C3DC3" w:rsidP="00923F60">
            <w:proofErr w:type="spellStart"/>
            <w:r w:rsidRPr="00825EBC">
              <w:t>Địa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chỉ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0C3DC3" w:rsidRPr="00825EBC" w:rsidRDefault="000C3DC3" w:rsidP="00923F60"/>
        </w:tc>
      </w:tr>
      <w:tr w:rsidR="000C3DC3" w:rsidRPr="00825EBC" w:rsidTr="008E296A">
        <w:tc>
          <w:tcPr>
            <w:tcW w:w="867" w:type="dxa"/>
            <w:shd w:val="clear" w:color="auto" w:fill="auto"/>
          </w:tcPr>
          <w:p w:rsidR="000C3DC3" w:rsidRPr="00825EBC" w:rsidRDefault="000C3DC3" w:rsidP="00923F60">
            <w:r w:rsidRPr="00825EBC">
              <w:t>3</w:t>
            </w:r>
          </w:p>
        </w:tc>
        <w:tc>
          <w:tcPr>
            <w:tcW w:w="2977" w:type="dxa"/>
            <w:shd w:val="clear" w:color="auto" w:fill="auto"/>
          </w:tcPr>
          <w:p w:rsidR="000C3DC3" w:rsidRPr="00825EBC" w:rsidRDefault="000C3DC3" w:rsidP="00923F60">
            <w:proofErr w:type="spellStart"/>
            <w:r w:rsidRPr="00825EBC">
              <w:t>Số</w:t>
            </w:r>
            <w:proofErr w:type="spellEnd"/>
            <w:r w:rsidRPr="00825EBC">
              <w:t xml:space="preserve"> CMND</w:t>
            </w:r>
          </w:p>
        </w:tc>
        <w:tc>
          <w:tcPr>
            <w:tcW w:w="4997" w:type="dxa"/>
            <w:shd w:val="clear" w:color="auto" w:fill="auto"/>
          </w:tcPr>
          <w:p w:rsidR="000C3DC3" w:rsidRPr="00825EBC" w:rsidRDefault="000C3DC3" w:rsidP="00923F60"/>
        </w:tc>
      </w:tr>
      <w:tr w:rsidR="000C3DC3" w:rsidRPr="00825EBC" w:rsidTr="008E296A">
        <w:tc>
          <w:tcPr>
            <w:tcW w:w="867" w:type="dxa"/>
            <w:shd w:val="clear" w:color="auto" w:fill="auto"/>
          </w:tcPr>
          <w:p w:rsidR="000C3DC3" w:rsidRPr="00825EBC" w:rsidRDefault="000C3DC3" w:rsidP="00923F60">
            <w:r w:rsidRPr="00825EBC">
              <w:t>4</w:t>
            </w:r>
          </w:p>
        </w:tc>
        <w:tc>
          <w:tcPr>
            <w:tcW w:w="2977" w:type="dxa"/>
            <w:shd w:val="clear" w:color="auto" w:fill="auto"/>
          </w:tcPr>
          <w:p w:rsidR="000C3DC3" w:rsidRPr="00825EBC" w:rsidRDefault="000C3DC3" w:rsidP="00923F60">
            <w:proofErr w:type="spellStart"/>
            <w:r w:rsidRPr="00825EBC">
              <w:t>Điện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thoại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0C3DC3" w:rsidRPr="00825EBC" w:rsidRDefault="000C3DC3" w:rsidP="00923F60"/>
        </w:tc>
      </w:tr>
      <w:tr w:rsidR="000C3DC3" w:rsidRPr="00825EBC" w:rsidTr="008E296A">
        <w:tc>
          <w:tcPr>
            <w:tcW w:w="867" w:type="dxa"/>
            <w:shd w:val="clear" w:color="auto" w:fill="auto"/>
          </w:tcPr>
          <w:p w:rsidR="000C3DC3" w:rsidRPr="00825EBC" w:rsidRDefault="000C3DC3" w:rsidP="00923F60">
            <w:r w:rsidRPr="00825EBC">
              <w:t>5</w:t>
            </w:r>
          </w:p>
        </w:tc>
        <w:tc>
          <w:tcPr>
            <w:tcW w:w="2977" w:type="dxa"/>
            <w:shd w:val="clear" w:color="auto" w:fill="auto"/>
          </w:tcPr>
          <w:p w:rsidR="000C3DC3" w:rsidRPr="00825EBC" w:rsidRDefault="000C3DC3" w:rsidP="00923F60">
            <w:proofErr w:type="spellStart"/>
            <w:r w:rsidRPr="00825EBC">
              <w:t>Loại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người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dùng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0C3DC3" w:rsidRPr="00825EBC" w:rsidRDefault="000C3DC3" w:rsidP="000C3DC3">
            <w:proofErr w:type="spellStart"/>
            <w:r w:rsidRPr="00825EBC">
              <w:t>Thông</w:t>
            </w:r>
            <w:proofErr w:type="spellEnd"/>
            <w:r w:rsidRPr="00825EBC">
              <w:t xml:space="preserve"> tin </w:t>
            </w:r>
            <w:proofErr w:type="spellStart"/>
            <w:r w:rsidRPr="00825EBC">
              <w:t>cho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biết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người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dùng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thuộc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loại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người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dùng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nào</w:t>
            </w:r>
            <w:proofErr w:type="spellEnd"/>
            <w:r w:rsidRPr="00825EBC">
              <w:t xml:space="preserve"> (</w:t>
            </w:r>
            <w:proofErr w:type="spellStart"/>
            <w:r w:rsidRPr="00825EBC">
              <w:t>nhân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viên</w:t>
            </w:r>
            <w:proofErr w:type="spellEnd"/>
            <w:r w:rsidRPr="00825EBC">
              <w:t xml:space="preserve">, </w:t>
            </w:r>
            <w:proofErr w:type="spellStart"/>
            <w:r w:rsidRPr="00825EBC">
              <w:t>quản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lý</w:t>
            </w:r>
            <w:proofErr w:type="spellEnd"/>
            <w:r w:rsidRPr="00825EBC">
              <w:t>).</w:t>
            </w:r>
          </w:p>
        </w:tc>
      </w:tr>
      <w:tr w:rsidR="000C3DC3" w:rsidRPr="00825EBC" w:rsidTr="008E296A">
        <w:tc>
          <w:tcPr>
            <w:tcW w:w="867" w:type="dxa"/>
            <w:shd w:val="clear" w:color="auto" w:fill="auto"/>
          </w:tcPr>
          <w:p w:rsidR="000C3DC3" w:rsidRPr="00825EBC" w:rsidRDefault="000C3DC3" w:rsidP="00923F60">
            <w:r w:rsidRPr="00825EBC">
              <w:t>6</w:t>
            </w:r>
          </w:p>
        </w:tc>
        <w:tc>
          <w:tcPr>
            <w:tcW w:w="2977" w:type="dxa"/>
            <w:shd w:val="clear" w:color="auto" w:fill="auto"/>
          </w:tcPr>
          <w:p w:rsidR="000C3DC3" w:rsidRPr="00825EBC" w:rsidRDefault="000C3DC3" w:rsidP="00923F60">
            <w:proofErr w:type="spellStart"/>
            <w:r w:rsidRPr="00825EBC">
              <w:t>Tên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đăng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nhập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0C3DC3" w:rsidRPr="00825EBC" w:rsidRDefault="000C3DC3" w:rsidP="000C3DC3">
            <w:proofErr w:type="spellStart"/>
            <w:r w:rsidRPr="00825EBC">
              <w:t>Tê</w:t>
            </w:r>
            <w:r w:rsidR="00922656" w:rsidRPr="00825EBC">
              <w:t>n</w:t>
            </w:r>
            <w:proofErr w:type="spellEnd"/>
            <w:r w:rsidR="00922656" w:rsidRPr="00825EBC">
              <w:t xml:space="preserve"> </w:t>
            </w:r>
            <w:proofErr w:type="spellStart"/>
            <w:r w:rsidR="00922656" w:rsidRPr="00825EBC">
              <w:t>đăng</w:t>
            </w:r>
            <w:proofErr w:type="spellEnd"/>
            <w:r w:rsidR="00922656" w:rsidRPr="00825EBC">
              <w:t xml:space="preserve"> </w:t>
            </w:r>
            <w:proofErr w:type="spellStart"/>
            <w:r w:rsidR="00922656" w:rsidRPr="00825EBC">
              <w:t>nhập</w:t>
            </w:r>
            <w:proofErr w:type="spellEnd"/>
            <w:r w:rsidR="00922656" w:rsidRPr="00825EBC">
              <w:t xml:space="preserve"> </w:t>
            </w:r>
            <w:proofErr w:type="spellStart"/>
            <w:r w:rsidR="00922656" w:rsidRPr="00825EBC">
              <w:t>để</w:t>
            </w:r>
            <w:proofErr w:type="spellEnd"/>
            <w:r w:rsidR="00922656" w:rsidRPr="00825EBC">
              <w:t xml:space="preserve"> </w:t>
            </w:r>
            <w:proofErr w:type="spellStart"/>
            <w:r w:rsidR="00922656" w:rsidRPr="00825EBC">
              <w:t>sử</w:t>
            </w:r>
            <w:proofErr w:type="spellEnd"/>
            <w:r w:rsidR="00922656" w:rsidRPr="00825EBC">
              <w:t xml:space="preserve"> </w:t>
            </w:r>
            <w:proofErr w:type="spellStart"/>
            <w:r w:rsidR="00922656" w:rsidRPr="00825EBC">
              <w:t>dụng</w:t>
            </w:r>
            <w:proofErr w:type="spellEnd"/>
            <w:r w:rsidR="00922656" w:rsidRPr="00825EBC">
              <w:t xml:space="preserve"> </w:t>
            </w:r>
            <w:proofErr w:type="spellStart"/>
            <w:r w:rsidR="00922656" w:rsidRPr="00825EBC">
              <w:t>hệ</w:t>
            </w:r>
            <w:proofErr w:type="spellEnd"/>
            <w:r w:rsidR="00922656" w:rsidRPr="00825EBC">
              <w:t xml:space="preserve"> </w:t>
            </w:r>
            <w:proofErr w:type="spellStart"/>
            <w:r w:rsidR="00922656" w:rsidRPr="00825EBC">
              <w:t>thống</w:t>
            </w:r>
            <w:proofErr w:type="spellEnd"/>
            <w:r w:rsidR="00922656" w:rsidRPr="00825EBC">
              <w:t>.</w:t>
            </w:r>
          </w:p>
        </w:tc>
      </w:tr>
      <w:tr w:rsidR="000C3DC3" w:rsidRPr="00825EBC" w:rsidTr="008E296A">
        <w:tc>
          <w:tcPr>
            <w:tcW w:w="867" w:type="dxa"/>
            <w:shd w:val="clear" w:color="auto" w:fill="auto"/>
          </w:tcPr>
          <w:p w:rsidR="000C3DC3" w:rsidRPr="00825EBC" w:rsidRDefault="000C3DC3" w:rsidP="00923F60">
            <w:r w:rsidRPr="00825EBC">
              <w:t>7</w:t>
            </w:r>
          </w:p>
        </w:tc>
        <w:tc>
          <w:tcPr>
            <w:tcW w:w="2977" w:type="dxa"/>
            <w:shd w:val="clear" w:color="auto" w:fill="auto"/>
          </w:tcPr>
          <w:p w:rsidR="000C3DC3" w:rsidRPr="00825EBC" w:rsidRDefault="000C3DC3" w:rsidP="00923F60">
            <w:proofErr w:type="spellStart"/>
            <w:r w:rsidRPr="00825EBC">
              <w:t>Mật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khẩu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đăng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nhập</w:t>
            </w:r>
            <w:proofErr w:type="spellEnd"/>
          </w:p>
        </w:tc>
        <w:tc>
          <w:tcPr>
            <w:tcW w:w="4997" w:type="dxa"/>
            <w:shd w:val="clear" w:color="auto" w:fill="auto"/>
          </w:tcPr>
          <w:p w:rsidR="000C3DC3" w:rsidRPr="00825EBC" w:rsidRDefault="000C3DC3" w:rsidP="000C3DC3">
            <w:proofErr w:type="spellStart"/>
            <w:r w:rsidRPr="00825EBC">
              <w:t>Mật</w:t>
            </w:r>
            <w:proofErr w:type="spellEnd"/>
            <w:r w:rsidRPr="00825EBC">
              <w:t xml:space="preserve"> </w:t>
            </w:r>
            <w:proofErr w:type="spellStart"/>
            <w:r w:rsidRPr="00825EBC">
              <w:t>khẩu</w:t>
            </w:r>
            <w:proofErr w:type="spellEnd"/>
            <w:r w:rsidR="0066322E" w:rsidRPr="00825EBC">
              <w:t xml:space="preserve"> </w:t>
            </w:r>
            <w:proofErr w:type="spellStart"/>
            <w:r w:rsidR="0066322E" w:rsidRPr="00825EBC">
              <w:t>đăng</w:t>
            </w:r>
            <w:proofErr w:type="spellEnd"/>
            <w:r w:rsidR="0066322E" w:rsidRPr="00825EBC">
              <w:t xml:space="preserve"> </w:t>
            </w:r>
            <w:proofErr w:type="spellStart"/>
            <w:r w:rsidR="0066322E" w:rsidRPr="00825EBC">
              <w:t>nhập</w:t>
            </w:r>
            <w:proofErr w:type="spellEnd"/>
            <w:r w:rsidR="0066322E" w:rsidRPr="00825EBC">
              <w:t xml:space="preserve"> </w:t>
            </w:r>
            <w:proofErr w:type="spellStart"/>
            <w:r w:rsidR="0066322E" w:rsidRPr="00825EBC">
              <w:t>để</w:t>
            </w:r>
            <w:proofErr w:type="spellEnd"/>
            <w:r w:rsidR="0066322E" w:rsidRPr="00825EBC">
              <w:t xml:space="preserve"> </w:t>
            </w:r>
            <w:proofErr w:type="spellStart"/>
            <w:r w:rsidR="0066322E" w:rsidRPr="00825EBC">
              <w:t>sử</w:t>
            </w:r>
            <w:proofErr w:type="spellEnd"/>
            <w:r w:rsidR="0066322E" w:rsidRPr="00825EBC">
              <w:t xml:space="preserve"> </w:t>
            </w:r>
            <w:proofErr w:type="spellStart"/>
            <w:r w:rsidR="0066322E" w:rsidRPr="00825EBC">
              <w:t>dụng</w:t>
            </w:r>
            <w:proofErr w:type="spellEnd"/>
            <w:r w:rsidR="0066322E" w:rsidRPr="00825EBC">
              <w:t xml:space="preserve"> </w:t>
            </w:r>
            <w:proofErr w:type="spellStart"/>
            <w:r w:rsidR="0066322E" w:rsidRPr="00825EBC">
              <w:t>hệ</w:t>
            </w:r>
            <w:proofErr w:type="spellEnd"/>
            <w:r w:rsidR="0066322E" w:rsidRPr="00825EBC">
              <w:t xml:space="preserve"> </w:t>
            </w:r>
            <w:proofErr w:type="spellStart"/>
            <w:r w:rsidR="0066322E" w:rsidRPr="00825EBC">
              <w:t>thống</w:t>
            </w:r>
            <w:proofErr w:type="spellEnd"/>
            <w:r w:rsidR="0066322E" w:rsidRPr="00825EBC">
              <w:t>.</w:t>
            </w:r>
            <w:bookmarkStart w:id="0" w:name="_GoBack"/>
            <w:bookmarkEnd w:id="0"/>
          </w:p>
        </w:tc>
      </w:tr>
    </w:tbl>
    <w:p w:rsidR="000C3DC3" w:rsidRPr="00825EBC" w:rsidRDefault="000C3DC3" w:rsidP="000C3DC3">
      <w:pPr>
        <w:ind w:left="375"/>
      </w:pPr>
    </w:p>
    <w:p w:rsidR="00803136" w:rsidRPr="00825EBC" w:rsidRDefault="00803136" w:rsidP="00803136">
      <w:pPr>
        <w:rPr>
          <w:b/>
          <w:sz w:val="32"/>
          <w:szCs w:val="32"/>
        </w:rPr>
      </w:pPr>
    </w:p>
    <w:p w:rsidR="00D42D3F" w:rsidRPr="00825EBC" w:rsidRDefault="00D42D3F" w:rsidP="00803136">
      <w:pPr>
        <w:rPr>
          <w:b/>
          <w:sz w:val="32"/>
          <w:szCs w:val="32"/>
        </w:rPr>
      </w:pPr>
    </w:p>
    <w:p w:rsidR="00D42D3F" w:rsidRPr="00825EBC" w:rsidRDefault="00D42D3F" w:rsidP="00803136">
      <w:pPr>
        <w:rPr>
          <w:b/>
          <w:sz w:val="32"/>
          <w:szCs w:val="32"/>
        </w:rPr>
      </w:pPr>
    </w:p>
    <w:p w:rsidR="00D42D3F" w:rsidRPr="00825EBC" w:rsidRDefault="00D42D3F" w:rsidP="00803136">
      <w:pPr>
        <w:rPr>
          <w:b/>
          <w:sz w:val="32"/>
          <w:szCs w:val="32"/>
        </w:rPr>
      </w:pPr>
    </w:p>
    <w:p w:rsidR="00D42D3F" w:rsidRPr="00825EBC" w:rsidRDefault="00D42D3F" w:rsidP="00803136">
      <w:pPr>
        <w:rPr>
          <w:b/>
          <w:sz w:val="32"/>
          <w:szCs w:val="32"/>
        </w:rPr>
      </w:pPr>
    </w:p>
    <w:p w:rsidR="00D42D3F" w:rsidRPr="00825EBC" w:rsidRDefault="00D42D3F" w:rsidP="00803136">
      <w:pPr>
        <w:rPr>
          <w:b/>
          <w:sz w:val="32"/>
          <w:szCs w:val="32"/>
        </w:rPr>
      </w:pPr>
    </w:p>
    <w:p w:rsidR="00D42D3F" w:rsidRPr="00825EBC" w:rsidRDefault="00D42D3F" w:rsidP="00D42D3F">
      <w:pPr>
        <w:numPr>
          <w:ilvl w:val="0"/>
          <w:numId w:val="8"/>
        </w:numPr>
        <w:rPr>
          <w:b/>
          <w:sz w:val="32"/>
          <w:szCs w:val="32"/>
        </w:rPr>
      </w:pPr>
      <w:r w:rsidRPr="00825EBC">
        <w:rPr>
          <w:b/>
          <w:sz w:val="32"/>
          <w:szCs w:val="32"/>
        </w:rPr>
        <w:lastRenderedPageBreak/>
        <w:t>DOMAIN MODEL:</w:t>
      </w:r>
    </w:p>
    <w:p w:rsidR="00627BB3" w:rsidRPr="00825EBC" w:rsidRDefault="000B3BFE" w:rsidP="00A564FB">
      <w:pPr>
        <w:ind w:left="-284"/>
      </w:pPr>
      <w:r w:rsidRPr="00825EBC">
        <w:object w:dxaOrig="10643" w:dyaOrig="6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95pt;height:270.35pt" o:ole="">
            <v:imagedata r:id="rId8" o:title=""/>
          </v:shape>
          <o:OLEObject Type="Embed" ProgID="Visio.Drawing.11" ShapeID="_x0000_i1025" DrawAspect="Content" ObjectID="_1363803577" r:id="rId9"/>
        </w:object>
      </w:r>
    </w:p>
    <w:sectPr w:rsidR="00627BB3" w:rsidRPr="00825EBC" w:rsidSect="0067624A">
      <w:headerReference w:type="default" r:id="rId10"/>
      <w:footerReference w:type="default" r:id="rId11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6C9" w:rsidRDefault="003B06C9">
      <w:pPr>
        <w:spacing w:before="0" w:after="0"/>
      </w:pPr>
      <w:r>
        <w:separator/>
      </w:r>
    </w:p>
  </w:endnote>
  <w:endnote w:type="continuationSeparator" w:id="0">
    <w:p w:rsidR="003B06C9" w:rsidRDefault="003B06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88"/>
      <w:gridCol w:w="3510"/>
      <w:gridCol w:w="2340"/>
    </w:tblGrid>
    <w:tr w:rsidR="0067624A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67624A" w:rsidRDefault="0067624A">
          <w:pPr>
            <w:ind w:right="360"/>
          </w:pP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center"/>
          </w:pPr>
          <w:r>
            <w:t xml:space="preserve">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right"/>
          </w:pPr>
          <w:r>
            <w:rPr>
              <w:snapToGrid w:val="0"/>
            </w:rPr>
            <w:t xml:space="preserve">Page </w:t>
          </w:r>
          <w:r w:rsidR="00FD22BF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FD22BF">
            <w:rPr>
              <w:snapToGrid w:val="0"/>
            </w:rPr>
            <w:fldChar w:fldCharType="separate"/>
          </w:r>
          <w:r w:rsidR="0086568E">
            <w:rPr>
              <w:noProof/>
              <w:snapToGrid w:val="0"/>
            </w:rPr>
            <w:t>5</w:t>
          </w:r>
          <w:r w:rsidR="00FD22BF">
            <w:rPr>
              <w:snapToGrid w:val="0"/>
            </w:rPr>
            <w:fldChar w:fldCharType="end"/>
          </w:r>
        </w:p>
      </w:tc>
    </w:tr>
  </w:tbl>
  <w:p w:rsidR="0067624A" w:rsidRDefault="00676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6C9" w:rsidRDefault="003B06C9">
      <w:pPr>
        <w:spacing w:before="0" w:after="0"/>
      </w:pPr>
      <w:r>
        <w:separator/>
      </w:r>
    </w:p>
  </w:footnote>
  <w:footnote w:type="continuationSeparator" w:id="0">
    <w:p w:rsidR="003B06C9" w:rsidRDefault="003B06C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04"/>
      <w:gridCol w:w="1951"/>
      <w:gridCol w:w="2801"/>
    </w:tblGrid>
    <w:tr w:rsidR="0067624A" w:rsidTr="00795589">
      <w:tc>
        <w:tcPr>
          <w:tcW w:w="4604" w:type="dxa"/>
        </w:tcPr>
        <w:p w:rsidR="0067624A" w:rsidRDefault="00C272E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 </w:t>
          </w:r>
          <w:proofErr w:type="spellStart"/>
          <w:r>
            <w:t>Chương</w:t>
          </w:r>
          <w:proofErr w:type="spellEnd"/>
          <w:r>
            <w:t xml:space="preserve"> </w:t>
          </w:r>
          <w:proofErr w:type="spellStart"/>
          <w:r>
            <w:t>trình</w:t>
          </w:r>
          <w:proofErr w:type="spellEnd"/>
          <w:r w:rsidR="00795589">
            <w:t xml:space="preserve"> </w:t>
          </w:r>
          <w:proofErr w:type="spellStart"/>
          <w:r w:rsidR="00795589">
            <w:t>Quản</w:t>
          </w:r>
          <w:proofErr w:type="spellEnd"/>
          <w:r w:rsidR="00795589">
            <w:t xml:space="preserve"> </w:t>
          </w:r>
          <w:proofErr w:type="spellStart"/>
          <w:r w:rsidR="00795589">
            <w:t>lý</w:t>
          </w:r>
          <w:proofErr w:type="spellEnd"/>
          <w:r w:rsidR="00795589">
            <w:t xml:space="preserve"> </w:t>
          </w:r>
          <w:proofErr w:type="spellStart"/>
          <w:r w:rsidR="00795589">
            <w:t>khách</w:t>
          </w:r>
          <w:proofErr w:type="spellEnd"/>
          <w:r w:rsidR="00795589">
            <w:t xml:space="preserve"> </w:t>
          </w:r>
          <w:proofErr w:type="spellStart"/>
          <w:r w:rsidR="00795589">
            <w:t>sạn</w:t>
          </w:r>
          <w:proofErr w:type="spellEnd"/>
          <w:r w:rsidR="00795589">
            <w:t xml:space="preserve"> 5-STAR</w:t>
          </w:r>
        </w:p>
      </w:tc>
      <w:tc>
        <w:tcPr>
          <w:tcW w:w="1951" w:type="dxa"/>
        </w:tcPr>
        <w:p w:rsidR="0067624A" w:rsidRDefault="00E05ED2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>Document ID: 1.6</w:t>
          </w:r>
        </w:p>
      </w:tc>
      <w:tc>
        <w:tcPr>
          <w:tcW w:w="2801" w:type="dxa"/>
        </w:tcPr>
        <w:p w:rsidR="0067624A" w:rsidRDefault="007F050E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67624A" w:rsidTr="00795589">
      <w:tc>
        <w:tcPr>
          <w:tcW w:w="6555" w:type="dxa"/>
          <w:gridSpan w:val="2"/>
        </w:tcPr>
        <w:p w:rsidR="0067624A" w:rsidRDefault="00E05ED2">
          <w:r>
            <w:t>Domain Model (DM)</w:t>
          </w:r>
        </w:p>
      </w:tc>
      <w:tc>
        <w:tcPr>
          <w:tcW w:w="2801" w:type="dxa"/>
        </w:tcPr>
        <w:p w:rsidR="0067624A" w:rsidRDefault="007F050E" w:rsidP="007F050E">
          <w:pPr>
            <w:jc w:val="left"/>
          </w:pPr>
          <w:r>
            <w:t xml:space="preserve">Version </w:t>
          </w:r>
          <w:r w:rsidR="00854BFD">
            <w:t xml:space="preserve">Date: </w:t>
          </w:r>
          <w:r w:rsidR="00E05ED2">
            <w:t xml:space="preserve">   08</w:t>
          </w:r>
          <w:r>
            <w:t>/04/2011</w:t>
          </w:r>
        </w:p>
      </w:tc>
    </w:tr>
  </w:tbl>
  <w:p w:rsidR="0067624A" w:rsidRDefault="006762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630"/>
    <w:multiLevelType w:val="multilevel"/>
    <w:tmpl w:val="872650E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806725"/>
    <w:multiLevelType w:val="hybridMultilevel"/>
    <w:tmpl w:val="E5BA96CE"/>
    <w:lvl w:ilvl="0" w:tplc="24AAF3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4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1A14199"/>
    <w:multiLevelType w:val="multilevel"/>
    <w:tmpl w:val="447A4CD0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7383928"/>
    <w:multiLevelType w:val="multilevel"/>
    <w:tmpl w:val="C92AFB1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3755512"/>
    <w:multiLevelType w:val="hybridMultilevel"/>
    <w:tmpl w:val="0546A03A"/>
    <w:lvl w:ilvl="0" w:tplc="7FCA05D4">
      <w:start w:val="1"/>
      <w:numFmt w:val="decimal"/>
      <w:lvlText w:val="%1)"/>
      <w:lvlJc w:val="left"/>
      <w:pPr>
        <w:ind w:left="124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62" w:hanging="360"/>
      </w:pPr>
    </w:lvl>
    <w:lvl w:ilvl="2" w:tplc="042A001B" w:tentative="1">
      <w:start w:val="1"/>
      <w:numFmt w:val="lowerRoman"/>
      <w:lvlText w:val="%3."/>
      <w:lvlJc w:val="right"/>
      <w:pPr>
        <w:ind w:left="2682" w:hanging="180"/>
      </w:pPr>
    </w:lvl>
    <w:lvl w:ilvl="3" w:tplc="042A000F" w:tentative="1">
      <w:start w:val="1"/>
      <w:numFmt w:val="decimal"/>
      <w:lvlText w:val="%4."/>
      <w:lvlJc w:val="left"/>
      <w:pPr>
        <w:ind w:left="3402" w:hanging="360"/>
      </w:pPr>
    </w:lvl>
    <w:lvl w:ilvl="4" w:tplc="042A0019" w:tentative="1">
      <w:start w:val="1"/>
      <w:numFmt w:val="lowerLetter"/>
      <w:lvlText w:val="%5."/>
      <w:lvlJc w:val="left"/>
      <w:pPr>
        <w:ind w:left="4122" w:hanging="360"/>
      </w:pPr>
    </w:lvl>
    <w:lvl w:ilvl="5" w:tplc="042A001B" w:tentative="1">
      <w:start w:val="1"/>
      <w:numFmt w:val="lowerRoman"/>
      <w:lvlText w:val="%6."/>
      <w:lvlJc w:val="right"/>
      <w:pPr>
        <w:ind w:left="4842" w:hanging="180"/>
      </w:pPr>
    </w:lvl>
    <w:lvl w:ilvl="6" w:tplc="042A000F" w:tentative="1">
      <w:start w:val="1"/>
      <w:numFmt w:val="decimal"/>
      <w:lvlText w:val="%7."/>
      <w:lvlJc w:val="left"/>
      <w:pPr>
        <w:ind w:left="5562" w:hanging="360"/>
      </w:pPr>
    </w:lvl>
    <w:lvl w:ilvl="7" w:tplc="042A0019" w:tentative="1">
      <w:start w:val="1"/>
      <w:numFmt w:val="lowerLetter"/>
      <w:lvlText w:val="%8."/>
      <w:lvlJc w:val="left"/>
      <w:pPr>
        <w:ind w:left="6282" w:hanging="360"/>
      </w:pPr>
    </w:lvl>
    <w:lvl w:ilvl="8" w:tplc="042A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8">
    <w:nsid w:val="6ADB1185"/>
    <w:multiLevelType w:val="hybridMultilevel"/>
    <w:tmpl w:val="70EC815E"/>
    <w:lvl w:ilvl="0" w:tplc="D71858A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02" w:hanging="360"/>
      </w:pPr>
    </w:lvl>
    <w:lvl w:ilvl="2" w:tplc="042A001B" w:tentative="1">
      <w:start w:val="1"/>
      <w:numFmt w:val="lowerRoman"/>
      <w:lvlText w:val="%3."/>
      <w:lvlJc w:val="right"/>
      <w:pPr>
        <w:ind w:left="2322" w:hanging="180"/>
      </w:pPr>
    </w:lvl>
    <w:lvl w:ilvl="3" w:tplc="042A000F" w:tentative="1">
      <w:start w:val="1"/>
      <w:numFmt w:val="decimal"/>
      <w:lvlText w:val="%4."/>
      <w:lvlJc w:val="left"/>
      <w:pPr>
        <w:ind w:left="3042" w:hanging="360"/>
      </w:pPr>
    </w:lvl>
    <w:lvl w:ilvl="4" w:tplc="042A0019" w:tentative="1">
      <w:start w:val="1"/>
      <w:numFmt w:val="lowerLetter"/>
      <w:lvlText w:val="%5."/>
      <w:lvlJc w:val="left"/>
      <w:pPr>
        <w:ind w:left="3762" w:hanging="360"/>
      </w:pPr>
    </w:lvl>
    <w:lvl w:ilvl="5" w:tplc="042A001B" w:tentative="1">
      <w:start w:val="1"/>
      <w:numFmt w:val="lowerRoman"/>
      <w:lvlText w:val="%6."/>
      <w:lvlJc w:val="right"/>
      <w:pPr>
        <w:ind w:left="4482" w:hanging="180"/>
      </w:pPr>
    </w:lvl>
    <w:lvl w:ilvl="6" w:tplc="042A000F" w:tentative="1">
      <w:start w:val="1"/>
      <w:numFmt w:val="decimal"/>
      <w:lvlText w:val="%7."/>
      <w:lvlJc w:val="left"/>
      <w:pPr>
        <w:ind w:left="5202" w:hanging="360"/>
      </w:pPr>
    </w:lvl>
    <w:lvl w:ilvl="7" w:tplc="042A0019" w:tentative="1">
      <w:start w:val="1"/>
      <w:numFmt w:val="lowerLetter"/>
      <w:lvlText w:val="%8."/>
      <w:lvlJc w:val="left"/>
      <w:pPr>
        <w:ind w:left="5922" w:hanging="360"/>
      </w:pPr>
    </w:lvl>
    <w:lvl w:ilvl="8" w:tplc="042A001B" w:tentative="1">
      <w:start w:val="1"/>
      <w:numFmt w:val="lowerRoman"/>
      <w:lvlText w:val="%9."/>
      <w:lvlJc w:val="right"/>
      <w:pPr>
        <w:ind w:left="6642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4BFD"/>
    <w:rsid w:val="00014957"/>
    <w:rsid w:val="000B3BFE"/>
    <w:rsid w:val="000B4AB4"/>
    <w:rsid w:val="000C159F"/>
    <w:rsid w:val="000C38FE"/>
    <w:rsid w:val="000C3DC3"/>
    <w:rsid w:val="001341DC"/>
    <w:rsid w:val="001437A5"/>
    <w:rsid w:val="0016317D"/>
    <w:rsid w:val="00211581"/>
    <w:rsid w:val="00220837"/>
    <w:rsid w:val="00250DDA"/>
    <w:rsid w:val="00257E3F"/>
    <w:rsid w:val="00273F4F"/>
    <w:rsid w:val="002E2E49"/>
    <w:rsid w:val="00340CFC"/>
    <w:rsid w:val="00385BFD"/>
    <w:rsid w:val="003B06C9"/>
    <w:rsid w:val="003C06F5"/>
    <w:rsid w:val="00422D19"/>
    <w:rsid w:val="00492930"/>
    <w:rsid w:val="004E733E"/>
    <w:rsid w:val="004F3845"/>
    <w:rsid w:val="00513B38"/>
    <w:rsid w:val="00526527"/>
    <w:rsid w:val="005B70BA"/>
    <w:rsid w:val="00627BB3"/>
    <w:rsid w:val="006364EE"/>
    <w:rsid w:val="0066322E"/>
    <w:rsid w:val="0067624A"/>
    <w:rsid w:val="006B7A67"/>
    <w:rsid w:val="006D3FFE"/>
    <w:rsid w:val="006D581F"/>
    <w:rsid w:val="00712325"/>
    <w:rsid w:val="007161FE"/>
    <w:rsid w:val="00740CB5"/>
    <w:rsid w:val="0074693A"/>
    <w:rsid w:val="00794190"/>
    <w:rsid w:val="00795589"/>
    <w:rsid w:val="007F050E"/>
    <w:rsid w:val="00803136"/>
    <w:rsid w:val="00804F7C"/>
    <w:rsid w:val="0082226F"/>
    <w:rsid w:val="00825EBC"/>
    <w:rsid w:val="00847C93"/>
    <w:rsid w:val="00854BFD"/>
    <w:rsid w:val="0086568E"/>
    <w:rsid w:val="0087170F"/>
    <w:rsid w:val="008E296A"/>
    <w:rsid w:val="0091710A"/>
    <w:rsid w:val="00922656"/>
    <w:rsid w:val="00944BED"/>
    <w:rsid w:val="00954FA9"/>
    <w:rsid w:val="00955DE7"/>
    <w:rsid w:val="00977636"/>
    <w:rsid w:val="00983F62"/>
    <w:rsid w:val="00991993"/>
    <w:rsid w:val="009A144E"/>
    <w:rsid w:val="009F0835"/>
    <w:rsid w:val="00A13767"/>
    <w:rsid w:val="00A3080B"/>
    <w:rsid w:val="00A35EFC"/>
    <w:rsid w:val="00A51C50"/>
    <w:rsid w:val="00A564FB"/>
    <w:rsid w:val="00B075DD"/>
    <w:rsid w:val="00B52718"/>
    <w:rsid w:val="00B6287F"/>
    <w:rsid w:val="00B90204"/>
    <w:rsid w:val="00B918FD"/>
    <w:rsid w:val="00BA62F9"/>
    <w:rsid w:val="00C272E6"/>
    <w:rsid w:val="00C37FCC"/>
    <w:rsid w:val="00C734A2"/>
    <w:rsid w:val="00C91C0C"/>
    <w:rsid w:val="00C96F19"/>
    <w:rsid w:val="00CB4C37"/>
    <w:rsid w:val="00D42D3F"/>
    <w:rsid w:val="00D67773"/>
    <w:rsid w:val="00D928B1"/>
    <w:rsid w:val="00DD6F90"/>
    <w:rsid w:val="00E05ED2"/>
    <w:rsid w:val="00E31BE5"/>
    <w:rsid w:val="00E80230"/>
    <w:rsid w:val="00E9799F"/>
    <w:rsid w:val="00ED68F3"/>
    <w:rsid w:val="00EF5832"/>
    <w:rsid w:val="00FB0137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67624A"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67624A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semiHidden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  <w:style w:type="table" w:styleId="TableGrid">
    <w:name w:val="Table Grid"/>
    <w:basedOn w:val="TableNormal"/>
    <w:uiPriority w:val="59"/>
    <w:rsid w:val="00C37F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Dark\Desktop\Glossary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GlossaryTemplate.dot</Template>
  <TotalTime>99</TotalTime>
  <Pages>6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 Template</vt:lpstr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Template</dc:title>
  <dc:creator>VietDark</dc:creator>
  <cp:lastModifiedBy>MinhQuan</cp:lastModifiedBy>
  <cp:revision>81</cp:revision>
  <cp:lastPrinted>1999-12-21T06:49:00Z</cp:lastPrinted>
  <dcterms:created xsi:type="dcterms:W3CDTF">2011-04-07T15:29:00Z</dcterms:created>
  <dcterms:modified xsi:type="dcterms:W3CDTF">2011-04-08T14:33:00Z</dcterms:modified>
  <cp:category>Template</cp:category>
</cp:coreProperties>
</file>