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C6F" w:rsidRDefault="00C53C6F">
      <w:pPr>
        <w:rPr>
          <w:lang w:val="en-US"/>
        </w:rPr>
      </w:pPr>
      <w:r>
        <w:rPr>
          <w:lang w:val="en-US"/>
        </w:rPr>
        <w:t>Ngày 25/4/2010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Version: 1.</w:t>
      </w:r>
      <w:bookmarkStart w:id="0" w:name="_GoBack"/>
      <w:bookmarkEnd w:id="0"/>
      <w:r>
        <w:rPr>
          <w:lang w:val="en-US"/>
        </w:rPr>
        <w:t>1</w:t>
      </w:r>
    </w:p>
    <w:p w:rsidR="00C53C6F" w:rsidRDefault="00C53C6F">
      <w:pPr>
        <w:rPr>
          <w:lang w:val="en-US"/>
        </w:rPr>
      </w:pPr>
      <w:r>
        <w:rPr>
          <w:lang w:val="en-US"/>
        </w:rPr>
        <w:t>Người kiểm tra: Bùi Quốc Vinh</w:t>
      </w:r>
    </w:p>
    <w:p w:rsidR="00C53C6F" w:rsidRDefault="00C53C6F">
      <w:pPr>
        <w:rPr>
          <w:lang w:val="en-US"/>
        </w:rPr>
      </w:pPr>
      <w:r>
        <w:rPr>
          <w:lang w:val="en-US"/>
        </w:rPr>
        <w:t>Môi trường kiểm tra: win7 ultimate</w:t>
      </w:r>
    </w:p>
    <w:p w:rsidR="00C53C6F" w:rsidRDefault="00C53C6F" w:rsidP="00E1607C">
      <w:pPr>
        <w:pStyle w:val="Title"/>
        <w:rPr>
          <w:lang w:val="en-US"/>
        </w:rPr>
      </w:pPr>
      <w:r>
        <w:rPr>
          <w:lang w:val="en-US"/>
        </w:rPr>
        <w:t>Bảng report kết quả kiểm thử màn hình thêm phiếu thuê</w:t>
      </w:r>
    </w:p>
    <w:p w:rsidR="00C53C6F" w:rsidRDefault="00C53C6F" w:rsidP="00E1607C">
      <w:pPr>
        <w:pStyle w:val="Heading2"/>
        <w:rPr>
          <w:lang w:val="en-US"/>
        </w:rPr>
      </w:pPr>
      <w:r>
        <w:rPr>
          <w:lang w:val="en-US"/>
        </w:rPr>
        <w:t>Vấn đề giao diện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Lần đầu mở lên form thêm phiếu thuê phòng, form nằm hơi thấp, xuống cả thanh taskbar.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Thiếu tính nhất quán, xài cả tiếng Việt lẫn tiếng Anh.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Ngày 30/4, khi đưa chuột vào giữa ô thì không sao, nhưng đưa lệch xuống dưới (vẫn năm trong ô đó thì nó chớp tắc liên tục), gây khó khăn khi sử dụng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Sử dụng tiếng Việt không có dấu ở câu thông báo “Ban hok được chon ngay trong qua khu”, thậm chí có từ chỉ là tiếng do teen chế.</w:t>
      </w:r>
    </w:p>
    <w:p w:rsidR="00C53C6F" w:rsidRPr="00E1607C" w:rsidRDefault="00C53C6F" w:rsidP="00E1607C">
      <w:pPr>
        <w:rPr>
          <w:lang w:val="en-US"/>
        </w:rPr>
      </w:pPr>
      <w:r>
        <w:rPr>
          <w:lang w:val="en-US"/>
        </w:rPr>
        <w:t>Người kiểm thử không biết làm sao để sử dụng 2 button check in, check out =&gt; thiếu hướng dẫn sử dụng trên giao diện.</w:t>
      </w:r>
    </w:p>
    <w:p w:rsidR="00C53C6F" w:rsidRDefault="00C53C6F" w:rsidP="00E1607C">
      <w:pPr>
        <w:pStyle w:val="Heading2"/>
        <w:rPr>
          <w:lang w:val="en-US"/>
        </w:rPr>
      </w:pPr>
      <w:r>
        <w:rPr>
          <w:lang w:val="en-US"/>
        </w:rPr>
        <w:t>Vấn đề chức năng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Khi đặt phòng ngày 30/4, phòng A001, sau khi chọn phòng nhưng không đặt phòng (bấm dấu x để thoát) thì phòng vẫn được tô màu. Nguyên do: do đã được bấm và focus.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Khi đặt không nhập tên cũng không sao !?</w:t>
      </w:r>
    </w:p>
    <w:p w:rsidR="00C53C6F" w:rsidRPr="00E1607C" w:rsidRDefault="00C53C6F" w:rsidP="00E1607C">
      <w:pPr>
        <w:rPr>
          <w:lang w:val="en-US"/>
        </w:rPr>
      </w:pPr>
      <w:r>
        <w:rPr>
          <w:lang w:val="en-US"/>
        </w:rPr>
        <w:t>Chuyển qua tháng 5 (tức là ngày trong tương lai), chọn ngày 1/5, phòng A001, hệ thống vẫn báo là “không thể chọn ngày trong quá khứ”.</w:t>
      </w:r>
    </w:p>
    <w:p w:rsidR="00C53C6F" w:rsidRDefault="00C53C6F" w:rsidP="00E1607C">
      <w:pPr>
        <w:rPr>
          <w:lang w:val="en-US"/>
        </w:rPr>
      </w:pPr>
      <w:r>
        <w:rPr>
          <w:lang w:val="en-US"/>
        </w:rPr>
        <w:t>Khi vào màn hình “reservation” để đặt phòng, chọn ngày bắt đầu đặt là 1 ngày  trong quá khứ, ngày trả chọn 1 ngày trong quá khứ, hệ thống vẫn chấp nhận đặt phòng.</w:t>
      </w: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Default="00C53C6F" w:rsidP="00E1607C">
      <w:pPr>
        <w:rPr>
          <w:lang w:val="en-US"/>
        </w:rPr>
      </w:pPr>
    </w:p>
    <w:p w:rsidR="00C53C6F" w:rsidRPr="004C53CF" w:rsidRDefault="00C53C6F" w:rsidP="00F9794E">
      <w:pPr>
        <w:spacing w:before="120" w:after="120"/>
        <w:rPr>
          <w:rFonts w:cs="Arial"/>
        </w:rPr>
      </w:pPr>
      <w:r w:rsidRPr="004C53CF">
        <w:rPr>
          <w:rFonts w:cs="Arial"/>
        </w:rPr>
        <w:t>Ngày 26/4/2011</w:t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  <w:r w:rsidRPr="004C53CF">
        <w:rPr>
          <w:rFonts w:cs="Arial"/>
        </w:rPr>
        <w:tab/>
      </w:r>
    </w:p>
    <w:p w:rsidR="00C53C6F" w:rsidRDefault="00C53C6F" w:rsidP="00F9794E">
      <w:pPr>
        <w:spacing w:before="120" w:after="120"/>
        <w:rPr>
          <w:rFonts w:cs="Arial"/>
        </w:rPr>
      </w:pPr>
      <w:r w:rsidRPr="004C53CF">
        <w:rPr>
          <w:rFonts w:cs="Arial"/>
        </w:rPr>
        <w:t xml:space="preserve">Người kiểm tra: Châu Vĩnh Trung  </w:t>
      </w:r>
    </w:p>
    <w:p w:rsidR="00C53C6F" w:rsidRDefault="00C53C6F" w:rsidP="00F9794E">
      <w:pPr>
        <w:spacing w:before="120" w:after="120"/>
        <w:rPr>
          <w:rFonts w:cs="Arial"/>
          <w:lang w:val="en-US"/>
        </w:rPr>
      </w:pPr>
      <w:r>
        <w:rPr>
          <w:rFonts w:cs="Arial"/>
        </w:rPr>
        <w:t>Môi trường kiểm tra: win xp sp2</w:t>
      </w:r>
    </w:p>
    <w:p w:rsidR="00C53C6F" w:rsidRDefault="00C53C6F" w:rsidP="00F9794E">
      <w:pPr>
        <w:spacing w:before="120" w:after="120"/>
        <w:rPr>
          <w:rFonts w:cs="Arial"/>
          <w:lang w:val="en-US"/>
        </w:rPr>
      </w:pPr>
    </w:p>
    <w:p w:rsidR="00C53C6F" w:rsidRPr="00DE1208" w:rsidRDefault="00C53C6F" w:rsidP="00782B50">
      <w:pPr>
        <w:numPr>
          <w:ilvl w:val="0"/>
          <w:numId w:val="2"/>
        </w:numPr>
        <w:spacing w:before="120" w:after="120" w:line="240" w:lineRule="auto"/>
        <w:rPr>
          <w:rFonts w:cs="Arial"/>
          <w:b/>
        </w:rPr>
      </w:pPr>
      <w:r w:rsidRPr="00DE1208">
        <w:rPr>
          <w:rFonts w:cs="Arial"/>
          <w:b/>
        </w:rPr>
        <w:t>Chức năng:</w:t>
      </w:r>
    </w:p>
    <w:p w:rsidR="00C53C6F" w:rsidRDefault="00C53C6F" w:rsidP="00782B50">
      <w:pPr>
        <w:spacing w:before="120" w:after="120"/>
        <w:rPr>
          <w:rFonts w:cs="Arial"/>
        </w:rPr>
      </w:pPr>
      <w:r>
        <w:rPr>
          <w:rFonts w:cs="Arial"/>
        </w:rPr>
        <w:t>Đặt phòng, khi nhấn vào ô ngày quá khứ, nhấn &gt;10 lần liên tục, đến 1 lần hiện thong báo và ô đó đổi màu được thì vẫn có thể nhấn vào reservation, vẫn có thể đặt phòng thành công.</w:t>
      </w:r>
    </w:p>
    <w:p w:rsidR="00C53C6F" w:rsidRDefault="00C53C6F" w:rsidP="00782B50">
      <w:pPr>
        <w:spacing w:before="120" w:after="120"/>
        <w:rPr>
          <w:rFonts w:cs="Arial"/>
        </w:rPr>
      </w:pPr>
      <w:r>
        <w:rPr>
          <w:rFonts w:cs="Arial"/>
        </w:rPr>
        <w:t>Thong báo “index was outside the bounds of array” không giải thích được gì.</w:t>
      </w:r>
    </w:p>
    <w:p w:rsidR="00C53C6F" w:rsidRDefault="00C53C6F" w:rsidP="00782B50">
      <w:pPr>
        <w:spacing w:before="120" w:after="120"/>
        <w:rPr>
          <w:rFonts w:cs="Arial"/>
        </w:rPr>
      </w:pPr>
      <w:r>
        <w:rPr>
          <w:rFonts w:cs="Arial"/>
        </w:rPr>
        <w:t>Loạisangtrọng  không thể đặt phòng, luôn bị báo lỗi.</w:t>
      </w:r>
    </w:p>
    <w:p w:rsidR="00C53C6F" w:rsidRDefault="00C53C6F" w:rsidP="00782B50">
      <w:pPr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  <w:t>Dùng chuột kéo 1 lúc nhiều ngày trong quá khứ, hiện lên thông báo :”khong cung mot phong” nhưng khi tắt vẫn có thể chọn button reservation và đặt phòng thành công.</w:t>
      </w:r>
    </w:p>
    <w:p w:rsidR="00C53C6F" w:rsidRDefault="00C53C6F" w:rsidP="00782B50">
      <w:pPr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  <w:t>Khi chọn bên tháng 5 nhưng khi nhấn chọn reservation thì ngày đặt phòng vẫn để tháng 4 .</w:t>
      </w:r>
    </w:p>
    <w:p w:rsidR="00C53C6F" w:rsidRDefault="00C53C6F" w:rsidP="00782B50">
      <w:pPr>
        <w:spacing w:before="120" w:after="120"/>
        <w:rPr>
          <w:rFonts w:cs="Arial"/>
          <w:lang w:val="en-US"/>
        </w:rPr>
      </w:pPr>
      <w:r w:rsidRPr="008E5E3E">
        <w:rPr>
          <w:rFonts w:cs="Arial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5.5pt;height:333.75pt">
            <v:imagedata r:id="rId5" o:title=""/>
          </v:shape>
        </w:pict>
      </w:r>
    </w:p>
    <w:p w:rsidR="00C53C6F" w:rsidRPr="00DE1208" w:rsidRDefault="00C53C6F" w:rsidP="00812848">
      <w:pPr>
        <w:numPr>
          <w:ilvl w:val="0"/>
          <w:numId w:val="5"/>
        </w:numPr>
        <w:spacing w:before="120" w:after="120"/>
        <w:rPr>
          <w:rFonts w:cs="Arial"/>
          <w:b/>
          <w:lang w:val="en-US"/>
        </w:rPr>
      </w:pPr>
      <w:r w:rsidRPr="00DE1208">
        <w:rPr>
          <w:rFonts w:cs="Arial"/>
          <w:b/>
          <w:lang w:val="en-US"/>
        </w:rPr>
        <w:t>Về giao diện::</w: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  <w:t>Màn hình desktop sử dụng chế độ màn hình 1024 * 768</w: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  <w:t>Màn hình chính mất 1 khúc:</w: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  <w:r w:rsidRPr="00812848">
        <w:rPr>
          <w:rFonts w:cs="Arial"/>
          <w:lang w:val="en-US"/>
        </w:rPr>
        <w:pict>
          <v:shape id="_x0000_i1026" type="#_x0000_t75" style="width:445.5pt;height:333.75pt">
            <v:imagedata r:id="rId6" o:title=""/>
          </v:shape>
        </w:pic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  <w:r>
        <w:rPr>
          <w:rFonts w:cs="Arial"/>
          <w:lang w:val="en-US"/>
        </w:rPr>
        <w:t>Hiển thị k đủ số ngày trong 1 tháng chỉ hiển thị dc đến ngày 28.</w: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  <w:r w:rsidRPr="00812848">
        <w:rPr>
          <w:rFonts w:cs="Arial"/>
          <w:lang w:val="en-US"/>
        </w:rPr>
        <w:pict>
          <v:shape id="_x0000_i1027" type="#_x0000_t75" style="width:445.5pt;height:333.75pt">
            <v:imagedata r:id="rId7" o:title=""/>
          </v:shape>
        </w:pict>
      </w:r>
    </w:p>
    <w:p w:rsidR="00C53C6F" w:rsidRDefault="00C53C6F" w:rsidP="00812848">
      <w:pPr>
        <w:spacing w:before="120" w:after="120"/>
        <w:rPr>
          <w:rFonts w:cs="Arial"/>
          <w:lang w:val="en-US"/>
        </w:rPr>
      </w:pPr>
    </w:p>
    <w:p w:rsidR="00C53C6F" w:rsidRDefault="00C53C6F" w:rsidP="00812848">
      <w:pPr>
        <w:spacing w:before="120" w:after="120"/>
        <w:rPr>
          <w:rFonts w:cs="Arial"/>
          <w:lang w:val="en-US"/>
        </w:rPr>
      </w:pPr>
    </w:p>
    <w:p w:rsidR="00C53C6F" w:rsidRPr="00812848" w:rsidRDefault="00C53C6F" w:rsidP="00812848">
      <w:pPr>
        <w:spacing w:before="120" w:after="120"/>
        <w:rPr>
          <w:rFonts w:cs="Arial"/>
          <w:lang w:val="en-US"/>
        </w:rPr>
      </w:pPr>
    </w:p>
    <w:p w:rsidR="00C53C6F" w:rsidRPr="00782B50" w:rsidRDefault="00C53C6F" w:rsidP="00F9794E">
      <w:pPr>
        <w:spacing w:before="120" w:after="120"/>
        <w:rPr>
          <w:rFonts w:cs="Arial"/>
          <w:lang w:val="en-US"/>
        </w:rPr>
      </w:pPr>
    </w:p>
    <w:p w:rsidR="00C53C6F" w:rsidRPr="00E1607C" w:rsidRDefault="00C53C6F" w:rsidP="00E1607C">
      <w:pPr>
        <w:rPr>
          <w:lang w:val="en-US"/>
        </w:rPr>
      </w:pPr>
    </w:p>
    <w:sectPr w:rsidR="00C53C6F" w:rsidRPr="00E1607C" w:rsidSect="00D97D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033DE"/>
    <w:multiLevelType w:val="hybridMultilevel"/>
    <w:tmpl w:val="197602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28338F"/>
    <w:multiLevelType w:val="hybridMultilevel"/>
    <w:tmpl w:val="57ACC0FA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3D2241C"/>
    <w:multiLevelType w:val="multilevel"/>
    <w:tmpl w:val="19760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715529D"/>
    <w:multiLevelType w:val="hybridMultilevel"/>
    <w:tmpl w:val="47A4E03C"/>
    <w:lvl w:ilvl="0" w:tplc="1D189142">
      <w:start w:val="1"/>
      <w:numFmt w:val="bullet"/>
      <w:lvlText w:val=""/>
      <w:lvlJc w:val="left"/>
      <w:pPr>
        <w:tabs>
          <w:tab w:val="num" w:pos="720"/>
        </w:tabs>
        <w:ind w:left="216" w:firstLine="72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979117C"/>
    <w:multiLevelType w:val="hybridMultilevel"/>
    <w:tmpl w:val="F70C09F0"/>
    <w:lvl w:ilvl="0" w:tplc="042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1607C"/>
    <w:rsid w:val="00172738"/>
    <w:rsid w:val="00250FF8"/>
    <w:rsid w:val="00271648"/>
    <w:rsid w:val="00376309"/>
    <w:rsid w:val="00476C3F"/>
    <w:rsid w:val="004C53CF"/>
    <w:rsid w:val="006B484D"/>
    <w:rsid w:val="0075572C"/>
    <w:rsid w:val="00782B50"/>
    <w:rsid w:val="00812848"/>
    <w:rsid w:val="008D3147"/>
    <w:rsid w:val="008E5E3E"/>
    <w:rsid w:val="00A5513E"/>
    <w:rsid w:val="00C53C6F"/>
    <w:rsid w:val="00D97D7C"/>
    <w:rsid w:val="00DE1208"/>
    <w:rsid w:val="00E1607C"/>
    <w:rsid w:val="00EF19D0"/>
    <w:rsid w:val="00F979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D7C"/>
    <w:pPr>
      <w:spacing w:after="200" w:line="276" w:lineRule="auto"/>
    </w:pPr>
    <w:rPr>
      <w:lang w:val="vi-VN"/>
    </w:rPr>
  </w:style>
  <w:style w:type="paragraph" w:styleId="Heading2">
    <w:name w:val="heading 2"/>
    <w:basedOn w:val="Normal"/>
    <w:next w:val="Normal"/>
    <w:link w:val="Heading2Char"/>
    <w:uiPriority w:val="99"/>
    <w:qFormat/>
    <w:rsid w:val="00E1607C"/>
    <w:pPr>
      <w:keepNext/>
      <w:keepLines/>
      <w:spacing w:before="200" w:after="0"/>
      <w:outlineLvl w:val="1"/>
    </w:pPr>
    <w:rPr>
      <w:rFonts w:ascii="Times New Roman" w:eastAsia="Times New Roman" w:hAnsi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E1607C"/>
    <w:rPr>
      <w:rFonts w:ascii="Times New Roman" w:hAnsi="Times New Roman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99"/>
    <w:qFormat/>
    <w:rsid w:val="00E1607C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99"/>
    <w:qFormat/>
    <w:rsid w:val="00E1607C"/>
    <w:pPr>
      <w:pBdr>
        <w:bottom w:val="single" w:sz="8" w:space="4" w:color="4F81BD"/>
      </w:pBdr>
      <w:spacing w:after="300" w:line="240" w:lineRule="auto"/>
      <w:contextualSpacing/>
    </w:pPr>
    <w:rPr>
      <w:rFonts w:ascii="Times New Roman" w:eastAsia="Times New Roman" w:hAnsi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99"/>
    <w:locked/>
    <w:rsid w:val="00E1607C"/>
    <w:rPr>
      <w:rFonts w:ascii="Times New Roman" w:hAnsi="Times New Roman" w:cs="Times New Roman"/>
      <w:color w:val="17365D"/>
      <w:spacing w:val="5"/>
      <w:kern w:val="28"/>
      <w:sz w:val="52"/>
      <w:szCs w:val="5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40</TotalTime>
  <Pages>4</Pages>
  <Words>306</Words>
  <Characters>1750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Vinh</dc:creator>
  <cp:keywords/>
  <dc:description/>
  <cp:lastModifiedBy>Cuong</cp:lastModifiedBy>
  <cp:revision>15</cp:revision>
  <dcterms:created xsi:type="dcterms:W3CDTF">2011-04-25T11:32:00Z</dcterms:created>
  <dcterms:modified xsi:type="dcterms:W3CDTF">2011-04-28T01:34:00Z</dcterms:modified>
</cp:coreProperties>
</file>