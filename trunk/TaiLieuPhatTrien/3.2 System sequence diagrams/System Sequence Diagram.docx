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Default="000F7786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System Sequence Diagram (SSD)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250DDA">
        <w:rPr>
          <w:b/>
          <w:sz w:val="48"/>
        </w:rPr>
        <w:t>1.0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  <w:r w:rsidR="000F7786">
        <w:rPr>
          <w:b/>
          <w:sz w:val="28"/>
        </w:rPr>
        <w:t xml:space="preserve"> 0812527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1129"/>
        <w:gridCol w:w="4950"/>
        <w:gridCol w:w="1800"/>
      </w:tblGrid>
      <w:tr w:rsidR="0067624A" w:rsidTr="00014957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014957">
        <w:tc>
          <w:tcPr>
            <w:tcW w:w="1277" w:type="dxa"/>
          </w:tcPr>
          <w:p w:rsidR="0067624A" w:rsidRDefault="00B14AA4" w:rsidP="000F094C">
            <w:pPr>
              <w:pStyle w:val="Tabletext"/>
              <w:spacing w:before="100"/>
              <w:jc w:val="center"/>
            </w:pPr>
            <w:r>
              <w:t>08</w:t>
            </w:r>
            <w:r w:rsidR="00340CFC">
              <w:t>/04/2011</w:t>
            </w:r>
          </w:p>
        </w:tc>
        <w:tc>
          <w:tcPr>
            <w:tcW w:w="1129" w:type="dxa"/>
          </w:tcPr>
          <w:p w:rsidR="0067624A" w:rsidRDefault="00340CFC" w:rsidP="000F094C">
            <w:pPr>
              <w:pStyle w:val="Tabletext"/>
              <w:spacing w:before="100"/>
              <w:jc w:val="center"/>
            </w:pPr>
            <w:r>
              <w:t>1.0</w:t>
            </w:r>
          </w:p>
        </w:tc>
        <w:tc>
          <w:tcPr>
            <w:tcW w:w="4950" w:type="dxa"/>
          </w:tcPr>
          <w:p w:rsidR="0067624A" w:rsidRDefault="006B7A67" w:rsidP="000F094C">
            <w:pPr>
              <w:pStyle w:val="Tabletext"/>
              <w:spacing w:before="100"/>
              <w:jc w:val="left"/>
            </w:pPr>
            <w:r>
              <w:t>Bản thảo lần 1</w:t>
            </w:r>
          </w:p>
        </w:tc>
        <w:tc>
          <w:tcPr>
            <w:tcW w:w="1800" w:type="dxa"/>
          </w:tcPr>
          <w:p w:rsidR="0067624A" w:rsidRDefault="008423B5" w:rsidP="000F094C">
            <w:pPr>
              <w:pStyle w:val="Tabletext"/>
              <w:spacing w:before="100"/>
              <w:jc w:val="center"/>
            </w:pPr>
            <w:r>
              <w:t>0812527</w:t>
            </w: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</w:tbl>
    <w:p w:rsidR="0067624A" w:rsidRDefault="0067624A">
      <w:pPr>
        <w:pStyle w:val="Title"/>
      </w:pPr>
    </w:p>
    <w:p w:rsidR="00107584" w:rsidRDefault="00854BFD" w:rsidP="00107584">
      <w:pPr>
        <w:pStyle w:val="Title"/>
      </w:pPr>
      <w:r>
        <w:br w:type="page"/>
      </w:r>
      <w:r w:rsidR="00107584" w:rsidRPr="00107584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5pt;height:637.35pt">
            <v:imagedata r:id="rId7" o:title=""/>
          </v:shape>
        </w:pict>
      </w:r>
    </w:p>
    <w:sectPr w:rsidR="00107584" w:rsidSect="0067624A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EE7" w:rsidRDefault="00845EE7">
      <w:pPr>
        <w:spacing w:before="0" w:after="0"/>
      </w:pPr>
      <w:r>
        <w:separator/>
      </w:r>
    </w:p>
  </w:endnote>
  <w:endnote w:type="continuationSeparator" w:id="1">
    <w:p w:rsidR="00845EE7" w:rsidRDefault="00845EE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340B6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340B6">
            <w:rPr>
              <w:snapToGrid w:val="0"/>
            </w:rPr>
            <w:fldChar w:fldCharType="separate"/>
          </w:r>
          <w:r w:rsidR="00107584">
            <w:rPr>
              <w:noProof/>
              <w:snapToGrid w:val="0"/>
            </w:rPr>
            <w:t>1</w:t>
          </w:r>
          <w:r w:rsidR="00F340B6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EE7" w:rsidRDefault="00845EE7">
      <w:pPr>
        <w:spacing w:before="0" w:after="0"/>
      </w:pPr>
      <w:r>
        <w:separator/>
      </w:r>
    </w:p>
  </w:footnote>
  <w:footnote w:type="continuationSeparator" w:id="1">
    <w:p w:rsidR="00845EE7" w:rsidRDefault="00845EE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6D581F" w:rsidP="000F778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</w:t>
          </w:r>
          <w:r w:rsidR="000F7786">
            <w:t xml:space="preserve"> 3</w:t>
          </w:r>
          <w:r>
            <w:t>.</w:t>
          </w:r>
          <w:r w:rsidR="000F7786">
            <w:t>2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0F7786" w:rsidP="000F7786">
          <w:r>
            <w:t>System Sequence Diagram</w:t>
          </w:r>
          <w:r w:rsidR="00854BFD">
            <w:t xml:space="preserve"> (</w:t>
          </w:r>
          <w:r>
            <w:t>SSD</w:t>
          </w:r>
          <w:r w:rsidR="00854BFD">
            <w:t>)</w:t>
          </w:r>
        </w:p>
      </w:tc>
      <w:tc>
        <w:tcPr>
          <w:tcW w:w="2801" w:type="dxa"/>
        </w:tcPr>
        <w:p w:rsidR="0067624A" w:rsidRDefault="007F050E" w:rsidP="000F7786">
          <w:pPr>
            <w:jc w:val="left"/>
          </w:pPr>
          <w:r>
            <w:t xml:space="preserve">Version </w:t>
          </w:r>
          <w:r w:rsidR="00854BFD">
            <w:t xml:space="preserve">Date: </w:t>
          </w:r>
          <w:r>
            <w:t xml:space="preserve">  </w:t>
          </w:r>
          <w:r w:rsidR="000F7786">
            <w:t>08/</w:t>
          </w:r>
          <w:r>
            <w:t>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BFD"/>
    <w:rsid w:val="00014957"/>
    <w:rsid w:val="000B4AB4"/>
    <w:rsid w:val="000F094C"/>
    <w:rsid w:val="000F7786"/>
    <w:rsid w:val="00107584"/>
    <w:rsid w:val="00220837"/>
    <w:rsid w:val="00250DDA"/>
    <w:rsid w:val="00340CFC"/>
    <w:rsid w:val="00385BFD"/>
    <w:rsid w:val="00492930"/>
    <w:rsid w:val="004E733E"/>
    <w:rsid w:val="0067624A"/>
    <w:rsid w:val="006B7A67"/>
    <w:rsid w:val="006D581F"/>
    <w:rsid w:val="00795589"/>
    <w:rsid w:val="007F050E"/>
    <w:rsid w:val="008423B5"/>
    <w:rsid w:val="00845EE7"/>
    <w:rsid w:val="00854BFD"/>
    <w:rsid w:val="00983F62"/>
    <w:rsid w:val="00B14AA4"/>
    <w:rsid w:val="00C272E6"/>
    <w:rsid w:val="00C734A2"/>
    <w:rsid w:val="00E31BE5"/>
    <w:rsid w:val="00F340B6"/>
    <w:rsid w:val="00FD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</Template>
  <TotalTime>39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Fate</cp:lastModifiedBy>
  <cp:revision>19</cp:revision>
  <cp:lastPrinted>1999-12-21T06:49:00Z</cp:lastPrinted>
  <dcterms:created xsi:type="dcterms:W3CDTF">2011-04-07T15:29:00Z</dcterms:created>
  <dcterms:modified xsi:type="dcterms:W3CDTF">2011-04-08T09:02:00Z</dcterms:modified>
  <cp:category>Template</cp:category>
</cp:coreProperties>
</file>