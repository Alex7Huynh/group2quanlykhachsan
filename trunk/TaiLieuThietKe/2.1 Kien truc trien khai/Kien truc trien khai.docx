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24A" w:rsidRPr="0014727A" w:rsidRDefault="0067624A">
      <w:pPr>
        <w:spacing w:before="40"/>
        <w:jc w:val="center"/>
        <w:rPr>
          <w:rFonts w:ascii="Arial" w:hAnsi="Arial" w:cs="Arial"/>
          <w:b/>
          <w:sz w:val="28"/>
          <w:szCs w:val="28"/>
        </w:rPr>
      </w:pPr>
    </w:p>
    <w:p w:rsidR="0067624A" w:rsidRPr="0014727A" w:rsidRDefault="0067624A">
      <w:pPr>
        <w:spacing w:before="40"/>
        <w:jc w:val="center"/>
        <w:rPr>
          <w:rFonts w:ascii="Arial" w:hAnsi="Arial" w:cs="Arial"/>
          <w:b/>
          <w:sz w:val="28"/>
          <w:szCs w:val="28"/>
        </w:rPr>
      </w:pPr>
    </w:p>
    <w:p w:rsidR="0067624A" w:rsidRPr="0014727A" w:rsidRDefault="00795589">
      <w:pPr>
        <w:spacing w:before="40"/>
        <w:jc w:val="center"/>
        <w:rPr>
          <w:rFonts w:ascii="Arial" w:hAnsi="Arial" w:cs="Arial"/>
          <w:b/>
          <w:sz w:val="28"/>
          <w:szCs w:val="28"/>
        </w:rPr>
      </w:pPr>
      <w:r w:rsidRPr="0014727A">
        <w:rPr>
          <w:rFonts w:ascii="Arial" w:hAnsi="Arial" w:cs="Arial"/>
          <w:b/>
          <w:sz w:val="28"/>
          <w:szCs w:val="28"/>
        </w:rPr>
        <w:t>Quản lý khách sạn 5-STAR</w:t>
      </w:r>
    </w:p>
    <w:p w:rsidR="0067624A" w:rsidRPr="0014727A" w:rsidRDefault="00217DD2">
      <w:pPr>
        <w:spacing w:before="40"/>
        <w:jc w:val="center"/>
        <w:rPr>
          <w:rFonts w:ascii="Arial" w:hAnsi="Arial" w:cs="Arial"/>
          <w:b/>
          <w:sz w:val="28"/>
          <w:szCs w:val="28"/>
        </w:rPr>
      </w:pPr>
      <w:r w:rsidRPr="0014727A">
        <w:rPr>
          <w:rFonts w:ascii="Arial" w:hAnsi="Arial" w:cs="Arial"/>
          <w:b/>
          <w:sz w:val="28"/>
          <w:szCs w:val="28"/>
        </w:rPr>
        <w:t>Kiến trúc triển khai</w:t>
      </w:r>
    </w:p>
    <w:p w:rsidR="0067624A" w:rsidRPr="0014727A" w:rsidRDefault="0067624A">
      <w:pPr>
        <w:spacing w:before="40"/>
        <w:jc w:val="center"/>
        <w:rPr>
          <w:rFonts w:ascii="Arial" w:hAnsi="Arial" w:cs="Arial"/>
          <w:b/>
          <w:sz w:val="28"/>
          <w:szCs w:val="28"/>
        </w:rPr>
      </w:pPr>
    </w:p>
    <w:p w:rsidR="0067624A" w:rsidRPr="0014727A" w:rsidRDefault="00854BFD">
      <w:pPr>
        <w:spacing w:before="40"/>
        <w:jc w:val="center"/>
        <w:rPr>
          <w:rFonts w:ascii="Arial" w:hAnsi="Arial" w:cs="Arial"/>
          <w:b/>
          <w:color w:val="808080"/>
          <w:sz w:val="28"/>
          <w:szCs w:val="28"/>
        </w:rPr>
      </w:pPr>
      <w:r w:rsidRPr="0014727A">
        <w:rPr>
          <w:rFonts w:ascii="Arial" w:hAnsi="Arial" w:cs="Arial"/>
          <w:b/>
          <w:sz w:val="28"/>
          <w:szCs w:val="28"/>
        </w:rPr>
        <w:t xml:space="preserve">Version </w:t>
      </w:r>
      <w:r w:rsidR="00250DDA" w:rsidRPr="0014727A">
        <w:rPr>
          <w:rFonts w:ascii="Arial" w:hAnsi="Arial" w:cs="Arial"/>
          <w:b/>
          <w:sz w:val="28"/>
          <w:szCs w:val="28"/>
        </w:rPr>
        <w:t>1.0</w:t>
      </w:r>
    </w:p>
    <w:p w:rsidR="0067624A" w:rsidRPr="0014727A" w:rsidRDefault="0067624A">
      <w:pPr>
        <w:spacing w:before="40"/>
        <w:jc w:val="center"/>
        <w:rPr>
          <w:rFonts w:ascii="Arial" w:hAnsi="Arial" w:cs="Arial"/>
          <w:b/>
          <w:sz w:val="28"/>
          <w:szCs w:val="28"/>
        </w:rPr>
      </w:pPr>
    </w:p>
    <w:p w:rsidR="0067624A" w:rsidRPr="0014727A" w:rsidRDefault="0067624A">
      <w:pPr>
        <w:spacing w:before="40"/>
        <w:jc w:val="center"/>
        <w:rPr>
          <w:rFonts w:ascii="Arial" w:hAnsi="Arial" w:cs="Arial"/>
          <w:b/>
          <w:sz w:val="28"/>
          <w:szCs w:val="28"/>
        </w:rPr>
      </w:pPr>
    </w:p>
    <w:p w:rsidR="0067624A" w:rsidRPr="0014727A" w:rsidRDefault="0067624A">
      <w:pPr>
        <w:spacing w:before="40"/>
        <w:rPr>
          <w:rFonts w:ascii="Arial" w:hAnsi="Arial" w:cs="Arial"/>
          <w:b/>
          <w:sz w:val="28"/>
          <w:szCs w:val="28"/>
        </w:rPr>
      </w:pPr>
    </w:p>
    <w:p w:rsidR="00E31BE5" w:rsidRPr="0014727A" w:rsidRDefault="00E31BE5">
      <w:pPr>
        <w:spacing w:before="40"/>
        <w:rPr>
          <w:rFonts w:ascii="Arial" w:hAnsi="Arial" w:cs="Arial"/>
          <w:b/>
          <w:sz w:val="28"/>
          <w:szCs w:val="28"/>
        </w:rPr>
      </w:pPr>
    </w:p>
    <w:p w:rsidR="00E31BE5" w:rsidRPr="0014727A" w:rsidRDefault="00E31BE5">
      <w:pPr>
        <w:spacing w:before="40"/>
        <w:rPr>
          <w:rFonts w:ascii="Arial" w:hAnsi="Arial" w:cs="Arial"/>
          <w:b/>
          <w:sz w:val="28"/>
          <w:szCs w:val="28"/>
        </w:rPr>
      </w:pPr>
    </w:p>
    <w:p w:rsidR="00E31BE5" w:rsidRPr="0014727A" w:rsidRDefault="00E31BE5">
      <w:pPr>
        <w:spacing w:before="40"/>
        <w:rPr>
          <w:rFonts w:ascii="Arial" w:hAnsi="Arial" w:cs="Arial"/>
          <w:b/>
          <w:sz w:val="28"/>
          <w:szCs w:val="28"/>
        </w:rPr>
      </w:pPr>
    </w:p>
    <w:p w:rsidR="00E31BE5" w:rsidRPr="0014727A" w:rsidRDefault="00E31BE5">
      <w:pPr>
        <w:spacing w:before="40"/>
        <w:rPr>
          <w:rFonts w:ascii="Arial" w:hAnsi="Arial" w:cs="Arial"/>
          <w:b/>
          <w:sz w:val="28"/>
          <w:szCs w:val="28"/>
        </w:rPr>
      </w:pPr>
    </w:p>
    <w:p w:rsidR="0067624A" w:rsidRPr="0014727A" w:rsidRDefault="00854BFD">
      <w:pPr>
        <w:spacing w:before="40"/>
        <w:rPr>
          <w:rFonts w:ascii="Arial" w:hAnsi="Arial" w:cs="Arial"/>
          <w:b/>
          <w:sz w:val="28"/>
          <w:szCs w:val="28"/>
        </w:rPr>
      </w:pPr>
      <w:r w:rsidRPr="0014727A">
        <w:rPr>
          <w:rFonts w:ascii="Arial" w:hAnsi="Arial" w:cs="Arial"/>
          <w:b/>
          <w:sz w:val="28"/>
          <w:szCs w:val="28"/>
        </w:rPr>
        <w:t>Produced by:</w:t>
      </w:r>
    </w:p>
    <w:p w:rsidR="0067624A" w:rsidRPr="0014727A" w:rsidRDefault="00217DD2">
      <w:pPr>
        <w:spacing w:before="40"/>
        <w:rPr>
          <w:rFonts w:ascii="Arial" w:hAnsi="Arial" w:cs="Arial"/>
          <w:b/>
          <w:sz w:val="28"/>
          <w:szCs w:val="28"/>
        </w:rPr>
      </w:pPr>
      <w:r w:rsidRPr="0014727A">
        <w:rPr>
          <w:rFonts w:ascii="Arial" w:hAnsi="Arial" w:cs="Arial"/>
          <w:b/>
          <w:sz w:val="28"/>
          <w:szCs w:val="28"/>
        </w:rPr>
        <w:t>Nhóm 12</w:t>
      </w:r>
    </w:p>
    <w:p w:rsidR="0067624A" w:rsidRPr="0014727A" w:rsidRDefault="00983F62">
      <w:pPr>
        <w:spacing w:before="40"/>
        <w:rPr>
          <w:rFonts w:ascii="Arial" w:hAnsi="Arial" w:cs="Arial"/>
          <w:b/>
          <w:sz w:val="28"/>
          <w:szCs w:val="28"/>
        </w:rPr>
      </w:pPr>
      <w:r w:rsidRPr="0014727A">
        <w:rPr>
          <w:rFonts w:ascii="Arial" w:hAnsi="Arial" w:cs="Arial"/>
          <w:b/>
          <w:sz w:val="28"/>
          <w:szCs w:val="28"/>
        </w:rPr>
        <w:t>Lớp Xây dựng phần mềm TH2008</w:t>
      </w:r>
    </w:p>
    <w:p w:rsidR="0067624A" w:rsidRPr="0014727A" w:rsidRDefault="00854BFD">
      <w:pPr>
        <w:spacing w:before="40"/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b/>
          <w:sz w:val="28"/>
          <w:szCs w:val="28"/>
        </w:rPr>
        <w:br/>
      </w:r>
      <w:r w:rsidRPr="0014727A">
        <w:rPr>
          <w:rFonts w:ascii="Arial" w:hAnsi="Arial" w:cs="Arial"/>
          <w:sz w:val="28"/>
          <w:szCs w:val="28"/>
        </w:rPr>
        <w:t xml:space="preserve"> </w:t>
      </w:r>
    </w:p>
    <w:p w:rsidR="0067624A" w:rsidRPr="0014727A" w:rsidRDefault="0067624A">
      <w:pPr>
        <w:rPr>
          <w:rFonts w:ascii="Arial" w:hAnsi="Arial" w:cs="Arial"/>
          <w:sz w:val="28"/>
          <w:szCs w:val="28"/>
        </w:rPr>
      </w:pPr>
    </w:p>
    <w:p w:rsidR="0067624A" w:rsidRPr="0014727A" w:rsidRDefault="00854BFD">
      <w:pPr>
        <w:pStyle w:val="Title"/>
        <w:rPr>
          <w:rFonts w:cs="Arial"/>
          <w:szCs w:val="28"/>
        </w:rPr>
      </w:pPr>
      <w:r w:rsidRPr="0014727A">
        <w:rPr>
          <w:rFonts w:cs="Arial"/>
          <w:szCs w:val="28"/>
        </w:rPr>
        <w:br w:type="page"/>
      </w:r>
      <w:r w:rsidRPr="0014727A">
        <w:rPr>
          <w:rFonts w:cs="Arial"/>
          <w:szCs w:val="28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1129"/>
        <w:gridCol w:w="4950"/>
        <w:gridCol w:w="1800"/>
      </w:tblGrid>
      <w:tr w:rsidR="0067624A" w:rsidRPr="0014727A" w:rsidTr="00014957">
        <w:tc>
          <w:tcPr>
            <w:tcW w:w="1277" w:type="dxa"/>
          </w:tcPr>
          <w:p w:rsidR="0067624A" w:rsidRPr="0014727A" w:rsidRDefault="00854BFD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4727A">
              <w:rPr>
                <w:rFonts w:ascii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1129" w:type="dxa"/>
          </w:tcPr>
          <w:p w:rsidR="0067624A" w:rsidRPr="0014727A" w:rsidRDefault="00854BFD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4727A">
              <w:rPr>
                <w:rFonts w:ascii="Arial" w:hAnsi="Arial" w:cs="Arial"/>
                <w:b/>
                <w:sz w:val="28"/>
                <w:szCs w:val="28"/>
              </w:rPr>
              <w:t>Version</w:t>
            </w:r>
          </w:p>
        </w:tc>
        <w:tc>
          <w:tcPr>
            <w:tcW w:w="4950" w:type="dxa"/>
          </w:tcPr>
          <w:p w:rsidR="0067624A" w:rsidRPr="0014727A" w:rsidRDefault="00854BFD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4727A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:rsidR="0067624A" w:rsidRPr="0014727A" w:rsidRDefault="00854BFD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4727A">
              <w:rPr>
                <w:rFonts w:ascii="Arial" w:hAnsi="Arial" w:cs="Arial"/>
                <w:b/>
                <w:sz w:val="28"/>
                <w:szCs w:val="28"/>
              </w:rPr>
              <w:t>Author</w:t>
            </w:r>
          </w:p>
        </w:tc>
      </w:tr>
      <w:tr w:rsidR="0067624A" w:rsidRPr="0014727A" w:rsidTr="00014957">
        <w:tc>
          <w:tcPr>
            <w:tcW w:w="1277" w:type="dxa"/>
          </w:tcPr>
          <w:p w:rsidR="0067624A" w:rsidRPr="0014727A" w:rsidRDefault="00340CFC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  <w:r w:rsidRPr="0014727A">
              <w:rPr>
                <w:rFonts w:ascii="Arial" w:hAnsi="Arial" w:cs="Arial"/>
                <w:sz w:val="28"/>
                <w:szCs w:val="28"/>
              </w:rPr>
              <w:t>11/04/2011</w:t>
            </w:r>
          </w:p>
        </w:tc>
        <w:tc>
          <w:tcPr>
            <w:tcW w:w="1129" w:type="dxa"/>
          </w:tcPr>
          <w:p w:rsidR="0067624A" w:rsidRPr="0014727A" w:rsidRDefault="00340CFC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  <w:r w:rsidRPr="0014727A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4950" w:type="dxa"/>
          </w:tcPr>
          <w:p w:rsidR="0067624A" w:rsidRPr="0014727A" w:rsidRDefault="006B7A67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  <w:r w:rsidRPr="0014727A">
              <w:rPr>
                <w:rFonts w:ascii="Arial" w:hAnsi="Arial" w:cs="Arial"/>
                <w:sz w:val="28"/>
                <w:szCs w:val="28"/>
              </w:rPr>
              <w:t>Bản thảo lần 1</w:t>
            </w:r>
          </w:p>
        </w:tc>
        <w:tc>
          <w:tcPr>
            <w:tcW w:w="1800" w:type="dxa"/>
          </w:tcPr>
          <w:p w:rsidR="0067624A" w:rsidRPr="0014727A" w:rsidRDefault="00340CFC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  <w:r w:rsidRPr="0014727A">
              <w:rPr>
                <w:rFonts w:ascii="Arial" w:hAnsi="Arial" w:cs="Arial"/>
                <w:sz w:val="28"/>
                <w:szCs w:val="28"/>
              </w:rPr>
              <w:t xml:space="preserve">Nhóm </w:t>
            </w:r>
            <w:r w:rsidR="00217DD2" w:rsidRPr="0014727A"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67624A" w:rsidRPr="0014727A" w:rsidTr="00014957">
        <w:tc>
          <w:tcPr>
            <w:tcW w:w="1277" w:type="dxa"/>
          </w:tcPr>
          <w:p w:rsidR="0067624A" w:rsidRPr="0014727A" w:rsidRDefault="0067624A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29" w:type="dxa"/>
          </w:tcPr>
          <w:p w:rsidR="0067624A" w:rsidRPr="0014727A" w:rsidRDefault="0067624A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50" w:type="dxa"/>
          </w:tcPr>
          <w:p w:rsidR="0067624A" w:rsidRPr="0014727A" w:rsidRDefault="0067624A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</w:tcPr>
          <w:p w:rsidR="0067624A" w:rsidRPr="0014727A" w:rsidRDefault="0067624A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7624A" w:rsidRPr="0014727A" w:rsidTr="00014957">
        <w:tc>
          <w:tcPr>
            <w:tcW w:w="1277" w:type="dxa"/>
          </w:tcPr>
          <w:p w:rsidR="0067624A" w:rsidRPr="0014727A" w:rsidRDefault="0067624A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29" w:type="dxa"/>
          </w:tcPr>
          <w:p w:rsidR="0067624A" w:rsidRPr="0014727A" w:rsidRDefault="0067624A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50" w:type="dxa"/>
          </w:tcPr>
          <w:p w:rsidR="0067624A" w:rsidRPr="0014727A" w:rsidRDefault="0067624A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</w:tcPr>
          <w:p w:rsidR="0067624A" w:rsidRPr="0014727A" w:rsidRDefault="0067624A">
            <w:pPr>
              <w:pStyle w:val="Tabletext"/>
              <w:spacing w:before="10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7624A" w:rsidRPr="0014727A" w:rsidRDefault="0067624A">
      <w:pPr>
        <w:pStyle w:val="Title"/>
        <w:rPr>
          <w:rFonts w:cs="Arial"/>
          <w:szCs w:val="28"/>
        </w:rPr>
      </w:pPr>
    </w:p>
    <w:p w:rsidR="0067624A" w:rsidRPr="0014727A" w:rsidRDefault="00854BFD">
      <w:pPr>
        <w:pStyle w:val="Title"/>
        <w:rPr>
          <w:rFonts w:cs="Arial"/>
          <w:szCs w:val="28"/>
        </w:rPr>
      </w:pPr>
      <w:r w:rsidRPr="0014727A">
        <w:rPr>
          <w:rFonts w:cs="Arial"/>
          <w:szCs w:val="28"/>
        </w:rPr>
        <w:br w:type="page"/>
      </w:r>
      <w:r w:rsidRPr="0014727A">
        <w:rPr>
          <w:rFonts w:cs="Arial"/>
          <w:szCs w:val="28"/>
        </w:rPr>
        <w:lastRenderedPageBreak/>
        <w:t>Table of Contents</w:t>
      </w:r>
    </w:p>
    <w:p w:rsidR="0014727A" w:rsidRDefault="000356ED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14727A">
        <w:rPr>
          <w:rFonts w:ascii="Arial" w:hAnsi="Arial" w:cs="Arial"/>
          <w:b w:val="0"/>
          <w:caps w:val="0"/>
          <w:smallCaps/>
          <w:sz w:val="28"/>
          <w:szCs w:val="28"/>
        </w:rPr>
        <w:fldChar w:fldCharType="begin"/>
      </w:r>
      <w:r w:rsidR="00854BFD" w:rsidRPr="0014727A">
        <w:rPr>
          <w:rFonts w:ascii="Arial" w:hAnsi="Arial" w:cs="Arial"/>
          <w:b w:val="0"/>
          <w:caps w:val="0"/>
          <w:smallCaps/>
          <w:sz w:val="28"/>
          <w:szCs w:val="28"/>
        </w:rPr>
        <w:instrText xml:space="preserve"> TOC \o "1-3" </w:instrText>
      </w:r>
      <w:r w:rsidRPr="0014727A">
        <w:rPr>
          <w:rFonts w:ascii="Arial" w:hAnsi="Arial" w:cs="Arial"/>
          <w:b w:val="0"/>
          <w:caps w:val="0"/>
          <w:smallCaps/>
          <w:sz w:val="28"/>
          <w:szCs w:val="28"/>
        </w:rPr>
        <w:fldChar w:fldCharType="separate"/>
      </w:r>
      <w:r w:rsidR="0014727A" w:rsidRPr="00485E36">
        <w:rPr>
          <w:rFonts w:cs="Arial"/>
        </w:rPr>
        <w:t>1</w:t>
      </w:r>
      <w:r w:rsidR="0014727A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14727A" w:rsidRPr="00485E36">
        <w:rPr>
          <w:rFonts w:cs="Arial"/>
        </w:rPr>
        <w:t>Introduction</w:t>
      </w:r>
      <w:r w:rsidR="0014727A">
        <w:tab/>
      </w:r>
      <w:r w:rsidR="0014727A">
        <w:fldChar w:fldCharType="begin"/>
      </w:r>
      <w:r w:rsidR="0014727A">
        <w:instrText xml:space="preserve"> PAGEREF _Toc289998707 \h </w:instrText>
      </w:r>
      <w:r w:rsidR="0014727A">
        <w:fldChar w:fldCharType="separate"/>
      </w:r>
      <w:r w:rsidR="0014727A">
        <w:t>4</w:t>
      </w:r>
      <w:r w:rsidR="0014727A">
        <w:fldChar w:fldCharType="end"/>
      </w:r>
    </w:p>
    <w:p w:rsidR="0014727A" w:rsidRDefault="0014727A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485E36">
        <w:rPr>
          <w:rFonts w:cs="Arial"/>
        </w:rP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485E36">
        <w:rPr>
          <w:rFonts w:cs="Arial"/>
        </w:rPr>
        <w:t>Các đối t</w:t>
      </w:r>
      <w:r w:rsidRPr="00485E36">
        <w:rPr>
          <w:rFonts w:cs="Arial" w:hint="eastAsia"/>
        </w:rPr>
        <w:t>ư</w:t>
      </w:r>
      <w:r w:rsidRPr="00485E36">
        <w:rPr>
          <w:rFonts w:cs="Arial"/>
        </w:rPr>
        <w:t>ợng kiến trúc triển khai</w:t>
      </w:r>
      <w:r>
        <w:tab/>
      </w:r>
      <w:r>
        <w:fldChar w:fldCharType="begin"/>
      </w:r>
      <w:r>
        <w:instrText xml:space="preserve"> PAGEREF _Toc289998708 \h </w:instrText>
      </w:r>
      <w:r>
        <w:fldChar w:fldCharType="separate"/>
      </w:r>
      <w:r>
        <w:t>4</w:t>
      </w:r>
      <w:r>
        <w:fldChar w:fldCharType="end"/>
      </w:r>
    </w:p>
    <w:p w:rsidR="0014727A" w:rsidRDefault="0014727A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485E36">
        <w:rPr>
          <w:rFonts w:cs="Arial"/>
        </w:rP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485E36">
        <w:rPr>
          <w:rFonts w:cs="Arial"/>
        </w:rPr>
        <w:t>Ng</w:t>
      </w:r>
      <w:r w:rsidRPr="00485E36">
        <w:rPr>
          <w:rFonts w:cs="Arial" w:hint="eastAsia"/>
        </w:rPr>
        <w:t>ư</w:t>
      </w:r>
      <w:r w:rsidRPr="00485E36">
        <w:rPr>
          <w:rFonts w:cs="Arial"/>
        </w:rPr>
        <w:t>ời sử dụng</w:t>
      </w:r>
      <w:r>
        <w:tab/>
      </w:r>
      <w:r>
        <w:fldChar w:fldCharType="begin"/>
      </w:r>
      <w:r>
        <w:instrText xml:space="preserve"> PAGEREF _Toc289998709 \h </w:instrText>
      </w:r>
      <w:r>
        <w:fldChar w:fldCharType="separate"/>
      </w:r>
      <w:r>
        <w:t>4</w:t>
      </w:r>
      <w:r>
        <w:fldChar w:fldCharType="end"/>
      </w:r>
    </w:p>
    <w:p w:rsidR="0014727A" w:rsidRDefault="0014727A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485E36">
        <w:rPr>
          <w:rFonts w:cs="Arial"/>
        </w:rP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485E36">
        <w:rPr>
          <w:rFonts w:cs="Arial"/>
        </w:rPr>
        <w:t>References</w:t>
      </w:r>
      <w:r>
        <w:tab/>
      </w:r>
      <w:r>
        <w:fldChar w:fldCharType="begin"/>
      </w:r>
      <w:r>
        <w:instrText xml:space="preserve"> PAGEREF _Toc289998710 \h </w:instrText>
      </w:r>
      <w:r>
        <w:fldChar w:fldCharType="separate"/>
      </w:r>
      <w:r>
        <w:t>4</w:t>
      </w:r>
      <w:r>
        <w:fldChar w:fldCharType="end"/>
      </w:r>
    </w:p>
    <w:p w:rsidR="0014727A" w:rsidRDefault="0014727A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485E36">
        <w:rPr>
          <w:rFonts w:cs="Arial"/>
        </w:rPr>
        <w:t>1.4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485E36">
        <w:rPr>
          <w:rFonts w:cs="Arial"/>
        </w:rPr>
        <w:t>Kiến trúc triển khai s</w:t>
      </w:r>
      <w:r w:rsidRPr="00485E36">
        <w:rPr>
          <w:rFonts w:cs="Arial" w:hint="eastAsia"/>
        </w:rPr>
        <w:t>ơ</w:t>
      </w:r>
      <w:r w:rsidRPr="00485E36">
        <w:rPr>
          <w:rFonts w:cs="Arial"/>
        </w:rPr>
        <w:t xml:space="preserve"> l</w:t>
      </w:r>
      <w:r w:rsidRPr="00485E36">
        <w:rPr>
          <w:rFonts w:cs="Arial" w:hint="eastAsia"/>
        </w:rPr>
        <w:t>ư</w:t>
      </w:r>
      <w:r w:rsidRPr="00485E36">
        <w:rPr>
          <w:rFonts w:cs="Arial"/>
        </w:rPr>
        <w:t>ợc</w:t>
      </w:r>
      <w:r>
        <w:tab/>
      </w:r>
      <w:r>
        <w:fldChar w:fldCharType="begin"/>
      </w:r>
      <w:r>
        <w:instrText xml:space="preserve"> PAGEREF _Toc289998711 \h </w:instrText>
      </w:r>
      <w:r>
        <w:fldChar w:fldCharType="separate"/>
      </w:r>
      <w:r>
        <w:t>4</w:t>
      </w:r>
      <w:r>
        <w:fldChar w:fldCharType="end"/>
      </w:r>
    </w:p>
    <w:p w:rsidR="0014727A" w:rsidRDefault="0014727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485E36">
        <w:rPr>
          <w:rFonts w:cs="Arial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485E36">
        <w:rPr>
          <w:rFonts w:cs="Arial"/>
        </w:rPr>
        <w:t>Chi tiết bản kiến trúc</w:t>
      </w:r>
      <w:r>
        <w:tab/>
      </w:r>
      <w:r>
        <w:fldChar w:fldCharType="begin"/>
      </w:r>
      <w:r>
        <w:instrText xml:space="preserve"> PAGEREF _Toc289998712 \h </w:instrText>
      </w:r>
      <w:r>
        <w:fldChar w:fldCharType="separate"/>
      </w:r>
      <w:r>
        <w:t>5</w:t>
      </w:r>
      <w:r>
        <w:fldChar w:fldCharType="end"/>
      </w:r>
    </w:p>
    <w:p w:rsidR="0014727A" w:rsidRPr="0014727A" w:rsidRDefault="0014727A" w:rsidP="0014727A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485E36">
        <w:rPr>
          <w:rFonts w:cs="Arial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485E36">
        <w:rPr>
          <w:rFonts w:cs="Arial"/>
        </w:rPr>
        <w:t>Đối t</w:t>
      </w:r>
      <w:r w:rsidRPr="00485E36">
        <w:rPr>
          <w:rFonts w:cs="Arial" w:hint="eastAsia"/>
        </w:rPr>
        <w:t>ư</w:t>
      </w:r>
      <w:r w:rsidRPr="00485E36">
        <w:rPr>
          <w:rFonts w:cs="Arial"/>
        </w:rPr>
        <w:t>ợng sử dụng</w:t>
      </w:r>
      <w:r>
        <w:tab/>
      </w:r>
      <w:r>
        <w:fldChar w:fldCharType="begin"/>
      </w:r>
      <w:r>
        <w:instrText xml:space="preserve"> PAGEREF _Toc289998713 \h </w:instrText>
      </w:r>
      <w:r>
        <w:fldChar w:fldCharType="separate"/>
      </w:r>
      <w:r>
        <w:t>5</w:t>
      </w:r>
      <w:r>
        <w:fldChar w:fldCharType="end"/>
      </w:r>
    </w:p>
    <w:p w:rsidR="0014727A" w:rsidRDefault="0014727A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485E36">
        <w:rPr>
          <w:rFonts w:cs="Arial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485E36">
        <w:rPr>
          <w:rFonts w:cs="Arial"/>
        </w:rPr>
        <w:t>N</w:t>
      </w:r>
      <w:r w:rsidRPr="00485E36">
        <w:rPr>
          <w:rFonts w:cs="Arial" w:hint="eastAsia"/>
        </w:rPr>
        <w:t>ơ</w:t>
      </w:r>
      <w:r w:rsidRPr="00485E36">
        <w:rPr>
          <w:rFonts w:cs="Arial"/>
        </w:rPr>
        <w:t>i triển khai:</w:t>
      </w:r>
      <w:r>
        <w:tab/>
      </w:r>
      <w:r>
        <w:fldChar w:fldCharType="begin"/>
      </w:r>
      <w:r>
        <w:instrText xml:space="preserve"> PAGEREF _Toc289998715 \h </w:instrText>
      </w:r>
      <w:r>
        <w:fldChar w:fldCharType="separate"/>
      </w:r>
      <w:r>
        <w:t>5</w:t>
      </w:r>
      <w:r>
        <w:fldChar w:fldCharType="end"/>
      </w:r>
    </w:p>
    <w:p w:rsidR="0014727A" w:rsidRDefault="0014727A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485E36">
        <w:rPr>
          <w:rFonts w:cs="Arial"/>
        </w:rPr>
        <w:t>2.3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485E36">
        <w:rPr>
          <w:rFonts w:cs="Arial"/>
        </w:rPr>
        <w:t>Các hệ thống t</w:t>
      </w:r>
      <w:r w:rsidRPr="00485E36">
        <w:rPr>
          <w:rFonts w:cs="Arial" w:hint="eastAsia"/>
        </w:rPr>
        <w:t>ươ</w:t>
      </w:r>
      <w:r w:rsidRPr="00485E36">
        <w:rPr>
          <w:rFonts w:cs="Arial"/>
        </w:rPr>
        <w:t>ng tác</w:t>
      </w:r>
      <w:r>
        <w:tab/>
      </w:r>
      <w:r>
        <w:fldChar w:fldCharType="begin"/>
      </w:r>
      <w:r>
        <w:instrText xml:space="preserve"> PAGEREF _Toc289998716 \h </w:instrText>
      </w:r>
      <w:r>
        <w:fldChar w:fldCharType="separate"/>
      </w:r>
      <w:r>
        <w:t>5</w:t>
      </w:r>
      <w:r>
        <w:fldChar w:fldCharType="end"/>
      </w:r>
    </w:p>
    <w:p w:rsidR="0067624A" w:rsidRPr="0014727A" w:rsidRDefault="000356ED">
      <w:p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b/>
          <w:caps/>
          <w:smallCaps/>
          <w:noProof/>
          <w:sz w:val="28"/>
          <w:szCs w:val="28"/>
        </w:rPr>
        <w:fldChar w:fldCharType="end"/>
      </w:r>
    </w:p>
    <w:p w:rsidR="0014727A" w:rsidRDefault="0014727A"/>
    <w:p w:rsidR="0067624A" w:rsidRPr="0014727A" w:rsidRDefault="00854BFD">
      <w:pPr>
        <w:pStyle w:val="Heading1"/>
        <w:rPr>
          <w:rFonts w:cs="Arial"/>
          <w:sz w:val="28"/>
          <w:szCs w:val="28"/>
        </w:rPr>
      </w:pPr>
      <w:r w:rsidRPr="0014727A">
        <w:rPr>
          <w:rFonts w:cs="Arial"/>
          <w:sz w:val="28"/>
          <w:szCs w:val="28"/>
        </w:rPr>
        <w:br w:type="page"/>
      </w:r>
      <w:bookmarkStart w:id="0" w:name="_Toc289998707"/>
      <w:bookmarkStart w:id="1" w:name="_Toc289998735"/>
      <w:bookmarkStart w:id="2" w:name="_Toc289998760"/>
      <w:r w:rsidRPr="0014727A">
        <w:rPr>
          <w:rFonts w:cs="Arial"/>
          <w:sz w:val="28"/>
          <w:szCs w:val="28"/>
        </w:rPr>
        <w:lastRenderedPageBreak/>
        <w:t>Introduction</w:t>
      </w:r>
      <w:bookmarkEnd w:id="0"/>
      <w:bookmarkEnd w:id="1"/>
      <w:bookmarkEnd w:id="2"/>
    </w:p>
    <w:p w:rsidR="0067624A" w:rsidRPr="0014727A" w:rsidRDefault="00217DD2">
      <w:p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Kế hoạch triển khai dự án của chương trình quẩn lý khách sạn 5 start</w:t>
      </w:r>
    </w:p>
    <w:p w:rsidR="0067624A" w:rsidRPr="0014727A" w:rsidRDefault="00422AA1">
      <w:pPr>
        <w:pStyle w:val="Heading2"/>
        <w:rPr>
          <w:rFonts w:cs="Arial"/>
          <w:szCs w:val="28"/>
        </w:rPr>
      </w:pPr>
      <w:bookmarkStart w:id="3" w:name="_Toc289998708"/>
      <w:bookmarkStart w:id="4" w:name="_Toc289998736"/>
      <w:bookmarkStart w:id="5" w:name="_Toc289998761"/>
      <w:r w:rsidRPr="0014727A">
        <w:rPr>
          <w:rFonts w:cs="Arial"/>
          <w:szCs w:val="28"/>
        </w:rPr>
        <w:t>Các đối tượng kiến trúc triển khai</w:t>
      </w:r>
      <w:bookmarkEnd w:id="3"/>
      <w:bookmarkEnd w:id="4"/>
      <w:bookmarkEnd w:id="5"/>
    </w:p>
    <w:p w:rsidR="0067624A" w:rsidRPr="0014727A" w:rsidRDefault="00217DD2">
      <w:p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 xml:space="preserve">Kiến trúc triển khai bao gồm </w:t>
      </w:r>
      <w:r w:rsidR="00854BFD" w:rsidRPr="0014727A">
        <w:rPr>
          <w:rFonts w:ascii="Arial" w:hAnsi="Arial" w:cs="Arial"/>
          <w:sz w:val="28"/>
          <w:szCs w:val="28"/>
        </w:rPr>
        <w:t>:</w:t>
      </w:r>
    </w:p>
    <w:p w:rsidR="0067624A" w:rsidRPr="0014727A" w:rsidRDefault="00217DD2">
      <w:pPr>
        <w:pStyle w:val="Bullet1"/>
        <w:tabs>
          <w:tab w:val="num" w:pos="360"/>
        </w:tabs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Đối tượng sử dụng</w:t>
      </w:r>
    </w:p>
    <w:p w:rsidR="00217DD2" w:rsidRPr="0014727A" w:rsidRDefault="00217DD2">
      <w:pPr>
        <w:pStyle w:val="Bullet1"/>
        <w:tabs>
          <w:tab w:val="num" w:pos="360"/>
        </w:tabs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Nơi triển khai</w:t>
      </w:r>
    </w:p>
    <w:p w:rsidR="00217DD2" w:rsidRPr="0014727A" w:rsidRDefault="00217DD2">
      <w:pPr>
        <w:pStyle w:val="Bullet1"/>
        <w:tabs>
          <w:tab w:val="num" w:pos="360"/>
        </w:tabs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Các hệ thống tương tác</w:t>
      </w:r>
    </w:p>
    <w:p w:rsidR="0067624A" w:rsidRPr="0014727A" w:rsidRDefault="00422AA1">
      <w:pPr>
        <w:pStyle w:val="Heading2"/>
        <w:rPr>
          <w:rFonts w:cs="Arial"/>
          <w:szCs w:val="28"/>
        </w:rPr>
      </w:pPr>
      <w:bookmarkStart w:id="6" w:name="_Toc289998709"/>
      <w:bookmarkStart w:id="7" w:name="_Toc289998737"/>
      <w:bookmarkStart w:id="8" w:name="_Toc289998762"/>
      <w:r w:rsidRPr="0014727A">
        <w:rPr>
          <w:rFonts w:cs="Arial"/>
          <w:szCs w:val="28"/>
        </w:rPr>
        <w:t>Người sử dụng</w:t>
      </w:r>
      <w:bookmarkEnd w:id="6"/>
      <w:bookmarkEnd w:id="7"/>
      <w:bookmarkEnd w:id="8"/>
    </w:p>
    <w:p w:rsidR="0067624A" w:rsidRPr="0014727A" w:rsidRDefault="00217DD2" w:rsidP="00217DD2">
      <w:pPr>
        <w:pStyle w:val="Bullet2"/>
        <w:numPr>
          <w:ilvl w:val="0"/>
          <w:numId w:val="0"/>
        </w:num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 xml:space="preserve">Những người xem : </w:t>
      </w:r>
    </w:p>
    <w:p w:rsidR="0067624A" w:rsidRPr="0014727A" w:rsidRDefault="00854BFD">
      <w:pPr>
        <w:pStyle w:val="Bullet10"/>
        <w:tabs>
          <w:tab w:val="num" w:pos="360"/>
        </w:tabs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Development Staff:</w:t>
      </w:r>
    </w:p>
    <w:p w:rsidR="0067624A" w:rsidRPr="0014727A" w:rsidRDefault="00854BFD">
      <w:pPr>
        <w:pStyle w:val="Bullet2"/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Management Team</w:t>
      </w:r>
    </w:p>
    <w:p w:rsidR="0067624A" w:rsidRPr="0014727A" w:rsidRDefault="00854BFD">
      <w:pPr>
        <w:pStyle w:val="Bullet2"/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Requirements Team</w:t>
      </w:r>
    </w:p>
    <w:p w:rsidR="0067624A" w:rsidRPr="0014727A" w:rsidRDefault="00854BFD">
      <w:pPr>
        <w:pStyle w:val="Bullet2"/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Architecture Team</w:t>
      </w:r>
    </w:p>
    <w:p w:rsidR="0067624A" w:rsidRPr="0014727A" w:rsidRDefault="00854BFD">
      <w:pPr>
        <w:pStyle w:val="Bullet2"/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Development Team</w:t>
      </w:r>
    </w:p>
    <w:p w:rsidR="0067624A" w:rsidRPr="0014727A" w:rsidRDefault="00854BFD">
      <w:pPr>
        <w:pStyle w:val="Bullet2"/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Independent Test Team</w:t>
      </w:r>
    </w:p>
    <w:p w:rsidR="0067624A" w:rsidRPr="0014727A" w:rsidRDefault="00854BFD">
      <w:pPr>
        <w:pStyle w:val="Heading2"/>
        <w:rPr>
          <w:rFonts w:cs="Arial"/>
          <w:szCs w:val="28"/>
        </w:rPr>
      </w:pPr>
      <w:bookmarkStart w:id="9" w:name="_Toc289998710"/>
      <w:bookmarkStart w:id="10" w:name="_Toc289998738"/>
      <w:bookmarkStart w:id="11" w:name="_Toc289998763"/>
      <w:r w:rsidRPr="0014727A">
        <w:rPr>
          <w:rFonts w:cs="Arial"/>
          <w:szCs w:val="28"/>
        </w:rPr>
        <w:t>References</w:t>
      </w:r>
      <w:bookmarkEnd w:id="9"/>
      <w:bookmarkEnd w:id="10"/>
      <w:bookmarkEnd w:id="11"/>
    </w:p>
    <w:p w:rsidR="0067624A" w:rsidRPr="0014727A" w:rsidRDefault="00217DD2">
      <w:p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Các chử viết tắt sử dụng :</w:t>
      </w:r>
    </w:p>
    <w:p w:rsidR="0067624A" w:rsidRPr="0014727A" w:rsidRDefault="00217DD2">
      <w:pPr>
        <w:pStyle w:val="Bullet10"/>
        <w:tabs>
          <w:tab w:val="num" w:pos="360"/>
        </w:tabs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PDA thiết bị di động cầm tay</w:t>
      </w:r>
    </w:p>
    <w:p w:rsidR="0067624A" w:rsidRPr="0014727A" w:rsidRDefault="00422AA1">
      <w:pPr>
        <w:pStyle w:val="Heading2"/>
        <w:rPr>
          <w:rFonts w:cs="Arial"/>
          <w:szCs w:val="28"/>
        </w:rPr>
      </w:pPr>
      <w:bookmarkStart w:id="12" w:name="_Toc289998711"/>
      <w:bookmarkStart w:id="13" w:name="_Toc289998739"/>
      <w:bookmarkStart w:id="14" w:name="_Toc289998764"/>
      <w:r w:rsidRPr="0014727A">
        <w:rPr>
          <w:rFonts w:cs="Arial"/>
          <w:szCs w:val="28"/>
        </w:rPr>
        <w:t>Kiến trúc triển khai sơ lược</w:t>
      </w:r>
      <w:bookmarkEnd w:id="12"/>
      <w:bookmarkEnd w:id="13"/>
      <w:bookmarkEnd w:id="14"/>
    </w:p>
    <w:p w:rsidR="0067624A" w:rsidRPr="0014727A" w:rsidRDefault="00422AA1">
      <w:pPr>
        <w:keepNext/>
        <w:rPr>
          <w:rFonts w:ascii="Arial" w:hAnsi="Arial" w:cs="Arial"/>
          <w:sz w:val="28"/>
          <w:szCs w:val="28"/>
        </w:rPr>
      </w:pPr>
      <w:bookmarkStart w:id="15" w:name="_Toc458831695"/>
      <w:bookmarkStart w:id="16" w:name="_Toc459019118"/>
      <w:r w:rsidRPr="0014727A">
        <w:rPr>
          <w:rFonts w:ascii="Arial" w:hAnsi="Arial" w:cs="Arial"/>
          <w:sz w:val="28"/>
          <w:szCs w:val="28"/>
        </w:rPr>
        <w:t xml:space="preserve">Sơ lược về các đối tượng triển khai </w:t>
      </w:r>
      <w:r w:rsidR="00854BFD" w:rsidRPr="0014727A">
        <w:rPr>
          <w:rFonts w:ascii="Arial" w:hAnsi="Arial" w:cs="Arial"/>
          <w:sz w:val="28"/>
          <w:szCs w:val="28"/>
        </w:rPr>
        <w:t>:</w:t>
      </w:r>
    </w:p>
    <w:p w:rsidR="0067624A" w:rsidRPr="0014727A" w:rsidRDefault="00422AA1">
      <w:pPr>
        <w:pStyle w:val="Bullet10"/>
        <w:tabs>
          <w:tab w:val="num" w:pos="360"/>
        </w:tabs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i/>
          <w:sz w:val="28"/>
          <w:szCs w:val="28"/>
        </w:rPr>
        <w:t>Đối tượng sử dụng : những người sử dụng chương trình</w:t>
      </w:r>
    </w:p>
    <w:p w:rsidR="00422AA1" w:rsidRPr="0014727A" w:rsidRDefault="00422AA1">
      <w:pPr>
        <w:pStyle w:val="Bullet10"/>
        <w:tabs>
          <w:tab w:val="num" w:pos="360"/>
        </w:tabs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i/>
          <w:sz w:val="28"/>
          <w:szCs w:val="28"/>
        </w:rPr>
        <w:t>Nơi triển khai : các vị trí đặt chương trình</w:t>
      </w:r>
    </w:p>
    <w:p w:rsidR="00422AA1" w:rsidRPr="0014727A" w:rsidRDefault="00422AA1">
      <w:pPr>
        <w:pStyle w:val="Bullet10"/>
        <w:tabs>
          <w:tab w:val="num" w:pos="360"/>
        </w:tabs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i/>
          <w:sz w:val="28"/>
          <w:szCs w:val="28"/>
        </w:rPr>
        <w:t>Các hệ thống tương tác : phác thảo sự tương tác của chương trình với các hệ thống khác</w:t>
      </w:r>
    </w:p>
    <w:p w:rsidR="00385BFD" w:rsidRPr="0014727A" w:rsidRDefault="00854BFD" w:rsidP="00422AA1">
      <w:pPr>
        <w:pStyle w:val="Heading1"/>
        <w:rPr>
          <w:rFonts w:cs="Arial"/>
          <w:sz w:val="28"/>
          <w:szCs w:val="28"/>
        </w:rPr>
      </w:pPr>
      <w:r w:rsidRPr="0014727A">
        <w:rPr>
          <w:rFonts w:cs="Arial"/>
          <w:sz w:val="28"/>
          <w:szCs w:val="28"/>
        </w:rPr>
        <w:br w:type="page"/>
      </w:r>
      <w:bookmarkStart w:id="17" w:name="_Toc289998712"/>
      <w:bookmarkStart w:id="18" w:name="_Toc289998740"/>
      <w:bookmarkStart w:id="19" w:name="_Toc289998765"/>
      <w:bookmarkEnd w:id="15"/>
      <w:bookmarkEnd w:id="16"/>
      <w:r w:rsidR="00422AA1" w:rsidRPr="0014727A">
        <w:rPr>
          <w:rFonts w:cs="Arial"/>
          <w:sz w:val="28"/>
          <w:szCs w:val="28"/>
        </w:rPr>
        <w:lastRenderedPageBreak/>
        <w:t>Chi tiết bản kiến trúc</w:t>
      </w:r>
      <w:bookmarkEnd w:id="17"/>
      <w:bookmarkEnd w:id="18"/>
      <w:bookmarkEnd w:id="19"/>
      <w:r w:rsidR="00217DD2" w:rsidRPr="0014727A">
        <w:rPr>
          <w:rFonts w:cs="Arial"/>
          <w:sz w:val="28"/>
          <w:szCs w:val="28"/>
        </w:rPr>
        <w:t xml:space="preserve"> </w:t>
      </w:r>
    </w:p>
    <w:p w:rsidR="00422AA1" w:rsidRPr="0014727A" w:rsidRDefault="0014727A" w:rsidP="0014727A">
      <w:pPr>
        <w:pStyle w:val="Heading2"/>
        <w:rPr>
          <w:rFonts w:cs="Arial"/>
        </w:rPr>
      </w:pPr>
      <w:bookmarkStart w:id="20" w:name="_Toc289998713"/>
      <w:bookmarkStart w:id="21" w:name="_Toc289998741"/>
      <w:bookmarkStart w:id="22" w:name="_Toc289998766"/>
      <w:r w:rsidRPr="0014727A">
        <w:rPr>
          <w:rFonts w:cs="Arial"/>
        </w:rPr>
        <w:t>Đối tượng sử dụng</w:t>
      </w:r>
      <w:bookmarkEnd w:id="20"/>
      <w:bookmarkEnd w:id="21"/>
      <w:bookmarkEnd w:id="22"/>
    </w:p>
    <w:p w:rsidR="0014727A" w:rsidRPr="0014727A" w:rsidRDefault="0014727A" w:rsidP="0014727A">
      <w:pPr>
        <w:numPr>
          <w:ilvl w:val="0"/>
          <w:numId w:val="16"/>
        </w:numPr>
        <w:rPr>
          <w:rFonts w:ascii="Arial" w:hAnsi="Arial" w:cs="Arial"/>
        </w:rPr>
      </w:pPr>
      <w:r w:rsidRPr="0014727A">
        <w:rPr>
          <w:rFonts w:ascii="Arial" w:hAnsi="Arial" w:cs="Arial"/>
          <w:sz w:val="28"/>
          <w:szCs w:val="28"/>
        </w:rPr>
        <w:t>Nhân viên quản lý : thống kê tình hình chi thu , kiểm tra hóa đơn tiền thu vào của khách sạ</w:t>
      </w:r>
    </w:p>
    <w:p w:rsidR="00422AA1" w:rsidRPr="0014727A" w:rsidRDefault="0014727A" w:rsidP="0014727A">
      <w:pPr>
        <w:pStyle w:val="Heading1"/>
        <w:numPr>
          <w:ilvl w:val="0"/>
          <w:numId w:val="16"/>
        </w:numPr>
        <w:rPr>
          <w:rFonts w:cs="Arial"/>
          <w:b w:val="0"/>
          <w:sz w:val="28"/>
          <w:szCs w:val="28"/>
        </w:rPr>
      </w:pPr>
      <w:bookmarkStart w:id="23" w:name="_Toc289998714"/>
      <w:bookmarkStart w:id="24" w:name="_Toc289998742"/>
      <w:bookmarkStart w:id="25" w:name="_Toc289998767"/>
      <w:r>
        <w:rPr>
          <w:rFonts w:cs="Arial"/>
          <w:b w:val="0"/>
          <w:sz w:val="28"/>
          <w:szCs w:val="28"/>
        </w:rPr>
        <w:t>Thu ngân</w:t>
      </w:r>
      <w:r w:rsidR="00422AA1" w:rsidRPr="0014727A">
        <w:rPr>
          <w:rFonts w:cs="Arial"/>
          <w:b w:val="0"/>
          <w:sz w:val="28"/>
          <w:szCs w:val="28"/>
        </w:rPr>
        <w:t>: sử dụng chương trình để tính tiền phòng nhập thông tin về các hóa đơn</w:t>
      </w:r>
      <w:bookmarkEnd w:id="23"/>
      <w:bookmarkEnd w:id="24"/>
      <w:bookmarkEnd w:id="25"/>
    </w:p>
    <w:p w:rsidR="0014727A" w:rsidRPr="0014727A" w:rsidRDefault="0014727A" w:rsidP="0014727A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Tiếp tân : sử dụng các thiết bị cầm tay (PDA) để thực hiện thông báo đặt phòng trả phòng  kiểm tra phòng hổ trợ cho khách hang tìm được phòng ưng ý</w:t>
      </w:r>
    </w:p>
    <w:p w:rsidR="0014727A" w:rsidRPr="0014727A" w:rsidRDefault="0014727A" w:rsidP="0014727A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Giám đốc : xem chi thu của cả khách sạn theo tháng quý năm</w:t>
      </w:r>
    </w:p>
    <w:p w:rsidR="0014727A" w:rsidRPr="0014727A" w:rsidRDefault="0014727A" w:rsidP="0014727A">
      <w:pPr>
        <w:ind w:left="720"/>
        <w:rPr>
          <w:rFonts w:ascii="Arial" w:hAnsi="Arial" w:cs="Arial"/>
        </w:rPr>
      </w:pPr>
    </w:p>
    <w:p w:rsidR="0014727A" w:rsidRPr="0014727A" w:rsidRDefault="0014727A" w:rsidP="0014727A">
      <w:pPr>
        <w:pStyle w:val="Heading2"/>
        <w:rPr>
          <w:rFonts w:cs="Arial"/>
        </w:rPr>
      </w:pPr>
      <w:bookmarkStart w:id="26" w:name="_Toc289998715"/>
      <w:bookmarkStart w:id="27" w:name="_Toc289998743"/>
      <w:bookmarkStart w:id="28" w:name="_Toc289998768"/>
      <w:r w:rsidRPr="0014727A">
        <w:rPr>
          <w:rFonts w:cs="Arial"/>
        </w:rPr>
        <w:t>Nơi triển khai:</w:t>
      </w:r>
      <w:bookmarkEnd w:id="26"/>
      <w:bookmarkEnd w:id="27"/>
      <w:bookmarkEnd w:id="28"/>
    </w:p>
    <w:p w:rsidR="0014727A" w:rsidRPr="0014727A" w:rsidRDefault="0014727A" w:rsidP="0014727A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Hệ thống máy nội bộ khách sạn : các máy dặt trong khu vực khách sạn có kết nối với nhau</w:t>
      </w:r>
    </w:p>
    <w:p w:rsidR="0014727A" w:rsidRPr="0014727A" w:rsidRDefault="0014727A" w:rsidP="0014727A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PDA các thiết bị cầm tay giúm nhân viên đặt bàn đặt phòng nhanh chóng</w:t>
      </w:r>
    </w:p>
    <w:p w:rsidR="0014727A" w:rsidRPr="0014727A" w:rsidRDefault="0014727A" w:rsidP="0014727A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4727A">
        <w:rPr>
          <w:rFonts w:ascii="Arial" w:hAnsi="Arial" w:cs="Arial"/>
          <w:sz w:val="28"/>
          <w:szCs w:val="28"/>
        </w:rPr>
        <w:t>Mạng internet cung cấp các webservice để các đối tác có thể tìm thong tin về khách sạn như số phòng trống giá cả các phòng</w:t>
      </w:r>
    </w:p>
    <w:p w:rsidR="0014727A" w:rsidRPr="0014727A" w:rsidRDefault="0014727A" w:rsidP="0014727A">
      <w:pPr>
        <w:pStyle w:val="Heading2"/>
        <w:rPr>
          <w:rFonts w:cs="Arial"/>
        </w:rPr>
      </w:pPr>
      <w:bookmarkStart w:id="29" w:name="_Toc289998716"/>
      <w:bookmarkStart w:id="30" w:name="_Toc289998744"/>
      <w:bookmarkStart w:id="31" w:name="_Toc289998769"/>
      <w:r w:rsidRPr="0014727A">
        <w:rPr>
          <w:rFonts w:cs="Arial"/>
        </w:rPr>
        <w:t>Các hệ thống tương tác</w:t>
      </w:r>
      <w:bookmarkEnd w:id="29"/>
      <w:bookmarkEnd w:id="30"/>
      <w:bookmarkEnd w:id="31"/>
    </w:p>
    <w:p w:rsidR="0014727A" w:rsidRPr="0014727A" w:rsidRDefault="0014727A" w:rsidP="0014727A">
      <w:pPr>
        <w:numPr>
          <w:ilvl w:val="0"/>
          <w:numId w:val="22"/>
        </w:numPr>
        <w:rPr>
          <w:rFonts w:ascii="Arial" w:hAnsi="Arial" w:cs="Arial"/>
        </w:rPr>
      </w:pPr>
      <w:r w:rsidRPr="0014727A">
        <w:rPr>
          <w:rFonts w:ascii="Arial" w:hAnsi="Arial" w:cs="Arial"/>
        </w:rPr>
        <w:t>SQL server lưu trử dữ liệu thông tin khách sạn</w:t>
      </w:r>
    </w:p>
    <w:p w:rsidR="0014727A" w:rsidRPr="0014727A" w:rsidRDefault="0014727A" w:rsidP="0014727A">
      <w:pPr>
        <w:numPr>
          <w:ilvl w:val="0"/>
          <w:numId w:val="22"/>
        </w:numPr>
        <w:rPr>
          <w:rFonts w:ascii="Arial" w:hAnsi="Arial" w:cs="Arial"/>
        </w:rPr>
      </w:pPr>
      <w:r w:rsidRPr="0014727A">
        <w:rPr>
          <w:rFonts w:ascii="Arial" w:hAnsi="Arial" w:cs="Arial"/>
        </w:rPr>
        <w:t>Websrvice hệ thống cung cấp thông tin về khách sạn</w:t>
      </w:r>
    </w:p>
    <w:p w:rsidR="0014727A" w:rsidRPr="0014727A" w:rsidRDefault="0014727A" w:rsidP="0014727A">
      <w:pPr>
        <w:numPr>
          <w:ilvl w:val="0"/>
          <w:numId w:val="22"/>
        </w:numPr>
        <w:rPr>
          <w:rFonts w:ascii="Arial" w:hAnsi="Arial" w:cs="Arial"/>
        </w:rPr>
      </w:pPr>
      <w:r w:rsidRPr="0014727A">
        <w:rPr>
          <w:rFonts w:ascii="Arial" w:hAnsi="Arial" w:cs="Arial"/>
        </w:rPr>
        <w:t>PDA các thiết bị cầm tay</w:t>
      </w:r>
    </w:p>
    <w:p w:rsidR="0014727A" w:rsidRPr="0014727A" w:rsidRDefault="0014727A" w:rsidP="0014727A">
      <w:pPr>
        <w:numPr>
          <w:ilvl w:val="0"/>
          <w:numId w:val="22"/>
        </w:numPr>
        <w:rPr>
          <w:rFonts w:ascii="Arial" w:hAnsi="Arial" w:cs="Arial"/>
        </w:rPr>
      </w:pPr>
      <w:r w:rsidRPr="0014727A">
        <w:rPr>
          <w:rFonts w:ascii="Arial" w:hAnsi="Arial" w:cs="Arial"/>
        </w:rPr>
        <w:t>Các thiết bị phần cứng như máy in</w:t>
      </w:r>
    </w:p>
    <w:p w:rsidR="0014727A" w:rsidRPr="0014727A" w:rsidRDefault="0014727A" w:rsidP="0014727A">
      <w:pPr>
        <w:rPr>
          <w:rFonts w:ascii="Arial" w:hAnsi="Arial" w:cs="Arial"/>
        </w:rPr>
      </w:pPr>
    </w:p>
    <w:p w:rsidR="0014727A" w:rsidRPr="0014727A" w:rsidRDefault="0014727A" w:rsidP="0014727A">
      <w:pPr>
        <w:rPr>
          <w:rFonts w:ascii="Arial" w:hAnsi="Arial" w:cs="Arial"/>
        </w:rPr>
      </w:pPr>
      <w:r w:rsidRPr="0014727A">
        <w:rPr>
          <w:rFonts w:ascii="Arial" w:hAnsi="Arial" w:cs="Arial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 1" o:spid="_x0000_i1025" type="#_x0000_t75" style="width:6in;height:282.75pt;visibility:visible" o:gfxdata="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">
            <v:imagedata r:id="rId8" o:title="" cropleft="-16911f" cropright="-17014f"/>
            <o:lock v:ext="edit" aspectratio="f"/>
          </v:shape>
        </w:pict>
      </w:r>
    </w:p>
    <w:p w:rsidR="00422AA1" w:rsidRPr="0014727A" w:rsidRDefault="00422AA1" w:rsidP="00422AA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sectPr w:rsidR="00422AA1" w:rsidRPr="0014727A" w:rsidSect="0067624A">
      <w:headerReference w:type="default" r:id="rId9"/>
      <w:footerReference w:type="default" r:id="rId10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6E0" w:rsidRDefault="00DB16E0">
      <w:pPr>
        <w:spacing w:before="0" w:after="0"/>
      </w:pPr>
      <w:r>
        <w:separator/>
      </w:r>
    </w:p>
  </w:endnote>
  <w:endnote w:type="continuationSeparator" w:id="1">
    <w:p w:rsidR="00DB16E0" w:rsidRDefault="00DB16E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0356ED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0356ED">
            <w:rPr>
              <w:snapToGrid w:val="0"/>
            </w:rPr>
            <w:fldChar w:fldCharType="separate"/>
          </w:r>
          <w:r w:rsidR="0014727A">
            <w:rPr>
              <w:noProof/>
              <w:snapToGrid w:val="0"/>
            </w:rPr>
            <w:t>3</w:t>
          </w:r>
          <w:r w:rsidR="000356ED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6E0" w:rsidRDefault="00DB16E0">
      <w:pPr>
        <w:spacing w:before="0" w:after="0"/>
      </w:pPr>
      <w:r>
        <w:separator/>
      </w:r>
    </w:p>
  </w:footnote>
  <w:footnote w:type="continuationSeparator" w:id="1">
    <w:p w:rsidR="00DB16E0" w:rsidRDefault="00DB16E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Chương trình</w:t>
          </w:r>
          <w:r w:rsidR="00795589">
            <w:t xml:space="preserve"> Quản lý khách sạn 5-STAR</w:t>
          </w:r>
        </w:p>
      </w:tc>
      <w:tc>
        <w:tcPr>
          <w:tcW w:w="1951" w:type="dxa"/>
        </w:tcPr>
        <w:p w:rsidR="0067624A" w:rsidRDefault="00217DD2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>Document ID: 2.1</w:t>
          </w:r>
        </w:p>
      </w:tc>
      <w:tc>
        <w:tcPr>
          <w:tcW w:w="2801" w:type="dxa"/>
        </w:tcPr>
        <w:p w:rsidR="0067624A" w:rsidRDefault="007F050E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67624A" w:rsidTr="00795589">
      <w:tc>
        <w:tcPr>
          <w:tcW w:w="6555" w:type="dxa"/>
          <w:gridSpan w:val="2"/>
        </w:tcPr>
        <w:p w:rsidR="00217DD2" w:rsidRDefault="00217DD2">
          <w:r>
            <w:t>Kiến trúc triển khai</w:t>
          </w:r>
        </w:p>
      </w:tc>
      <w:tc>
        <w:tcPr>
          <w:tcW w:w="2801" w:type="dxa"/>
        </w:tcPr>
        <w:p w:rsidR="0067624A" w:rsidRDefault="007F050E" w:rsidP="007F050E">
          <w:pPr>
            <w:jc w:val="left"/>
          </w:pPr>
          <w:r>
            <w:t xml:space="preserve">Version </w:t>
          </w:r>
          <w:r w:rsidR="00854BFD">
            <w:t xml:space="preserve">Date: </w:t>
          </w:r>
          <w:r>
            <w:t xml:space="preserve">   11/04/2011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7A5E"/>
    <w:multiLevelType w:val="hybridMultilevel"/>
    <w:tmpl w:val="CDE0BA3E"/>
    <w:lvl w:ilvl="0" w:tplc="7298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B1448"/>
    <w:multiLevelType w:val="hybridMultilevel"/>
    <w:tmpl w:val="941C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4">
    <w:nsid w:val="150B0651"/>
    <w:multiLevelType w:val="hybridMultilevel"/>
    <w:tmpl w:val="15B40A64"/>
    <w:lvl w:ilvl="0" w:tplc="729894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331871"/>
    <w:multiLevelType w:val="hybridMultilevel"/>
    <w:tmpl w:val="C008648C"/>
    <w:lvl w:ilvl="0" w:tplc="25D821D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5D5A94"/>
    <w:multiLevelType w:val="hybridMultilevel"/>
    <w:tmpl w:val="605C1818"/>
    <w:lvl w:ilvl="0" w:tplc="729894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757249"/>
    <w:multiLevelType w:val="hybridMultilevel"/>
    <w:tmpl w:val="6F5A6072"/>
    <w:lvl w:ilvl="0" w:tplc="729894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5214AF"/>
    <w:multiLevelType w:val="hybridMultilevel"/>
    <w:tmpl w:val="65C0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10BD8"/>
    <w:multiLevelType w:val="hybridMultilevel"/>
    <w:tmpl w:val="29B8E6EE"/>
    <w:lvl w:ilvl="0" w:tplc="729894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296A66"/>
    <w:multiLevelType w:val="hybridMultilevel"/>
    <w:tmpl w:val="369A4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811325"/>
    <w:multiLevelType w:val="hybridMultilevel"/>
    <w:tmpl w:val="2836146C"/>
    <w:lvl w:ilvl="0" w:tplc="729894A8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3">
    <w:nsid w:val="437C21B1"/>
    <w:multiLevelType w:val="hybridMultilevel"/>
    <w:tmpl w:val="8668ED3C"/>
    <w:lvl w:ilvl="0" w:tplc="7298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F06E7"/>
    <w:multiLevelType w:val="hybridMultilevel"/>
    <w:tmpl w:val="19EE0CEE"/>
    <w:lvl w:ilvl="0" w:tplc="7298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3230E5"/>
    <w:multiLevelType w:val="hybridMultilevel"/>
    <w:tmpl w:val="E73C7C2A"/>
    <w:lvl w:ilvl="0" w:tplc="729894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7383928"/>
    <w:multiLevelType w:val="multilevel"/>
    <w:tmpl w:val="F2AE9C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592F181D"/>
    <w:multiLevelType w:val="hybridMultilevel"/>
    <w:tmpl w:val="D7706816"/>
    <w:lvl w:ilvl="0" w:tplc="7298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D72B7B"/>
    <w:multiLevelType w:val="hybridMultilevel"/>
    <w:tmpl w:val="8BF4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53A80"/>
    <w:multiLevelType w:val="hybridMultilevel"/>
    <w:tmpl w:val="E4CE3780"/>
    <w:lvl w:ilvl="0" w:tplc="7298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9E5153"/>
    <w:multiLevelType w:val="hybridMultilevel"/>
    <w:tmpl w:val="31D05CD8"/>
    <w:lvl w:ilvl="0" w:tplc="7298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3"/>
  </w:num>
  <w:num w:numId="5">
    <w:abstractNumId w:val="16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19"/>
  </w:num>
  <w:num w:numId="11">
    <w:abstractNumId w:val="0"/>
  </w:num>
  <w:num w:numId="12">
    <w:abstractNumId w:val="14"/>
  </w:num>
  <w:num w:numId="13">
    <w:abstractNumId w:val="12"/>
  </w:num>
  <w:num w:numId="14">
    <w:abstractNumId w:val="8"/>
  </w:num>
  <w:num w:numId="15">
    <w:abstractNumId w:val="15"/>
  </w:num>
  <w:num w:numId="16">
    <w:abstractNumId w:val="18"/>
  </w:num>
  <w:num w:numId="17">
    <w:abstractNumId w:val="13"/>
  </w:num>
  <w:num w:numId="18">
    <w:abstractNumId w:val="6"/>
  </w:num>
  <w:num w:numId="19">
    <w:abstractNumId w:val="10"/>
  </w:num>
  <w:num w:numId="20">
    <w:abstractNumId w:val="21"/>
  </w:num>
  <w:num w:numId="21">
    <w:abstractNumId w:val="4"/>
  </w:num>
  <w:num w:numId="22">
    <w:abstractNumId w:val="2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4BFD"/>
    <w:rsid w:val="00014957"/>
    <w:rsid w:val="000356ED"/>
    <w:rsid w:val="000B4AB4"/>
    <w:rsid w:val="0014727A"/>
    <w:rsid w:val="00217DD2"/>
    <w:rsid w:val="00220837"/>
    <w:rsid w:val="00250DDA"/>
    <w:rsid w:val="00340CFC"/>
    <w:rsid w:val="00385BFD"/>
    <w:rsid w:val="00422AA1"/>
    <w:rsid w:val="00492930"/>
    <w:rsid w:val="004E733E"/>
    <w:rsid w:val="0067624A"/>
    <w:rsid w:val="006B7A67"/>
    <w:rsid w:val="006D581F"/>
    <w:rsid w:val="00795589"/>
    <w:rsid w:val="007F050E"/>
    <w:rsid w:val="00854BFD"/>
    <w:rsid w:val="00983F62"/>
    <w:rsid w:val="00C272E6"/>
    <w:rsid w:val="00C734A2"/>
    <w:rsid w:val="00DB16E0"/>
    <w:rsid w:val="00E31BE5"/>
    <w:rsid w:val="00FD2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basedOn w:val="DefaultParagraphFont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paragraph" w:styleId="ListParagraph">
    <w:name w:val="List Paragraph"/>
    <w:basedOn w:val="Normal"/>
    <w:uiPriority w:val="34"/>
    <w:qFormat/>
    <w:rsid w:val="00422AA1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27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B6611-1429-4BC7-9AD9-AEF7D2B9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GlossaryTemplate.dot</Template>
  <TotalTime>66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Template</vt:lpstr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creator>VietDark</dc:creator>
  <cp:lastModifiedBy>Do Duy Hung</cp:lastModifiedBy>
  <cp:revision>15</cp:revision>
  <cp:lastPrinted>1999-12-21T06:49:00Z</cp:lastPrinted>
  <dcterms:created xsi:type="dcterms:W3CDTF">2011-04-07T15:29:00Z</dcterms:created>
  <dcterms:modified xsi:type="dcterms:W3CDTF">2011-04-07T21:04:00Z</dcterms:modified>
  <cp:category>Template</cp:category>
</cp:coreProperties>
</file>