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4A" w:rsidRDefault="00DC123A">
      <w:pPr>
        <w:spacing w:before="40"/>
        <w:jc w:val="center"/>
        <w:rPr>
          <w:b/>
          <w:sz w:val="48"/>
        </w:rPr>
      </w:pPr>
      <w:r>
        <w:rPr>
          <w:b/>
          <w:sz w:val="48"/>
        </w:rPr>
        <w:br w:type="page"/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Pr="00692AA4" w:rsidRDefault="00692AA4">
      <w:pPr>
        <w:spacing w:before="40"/>
        <w:jc w:val="center"/>
        <w:rPr>
          <w:b/>
          <w:sz w:val="72"/>
          <w:szCs w:val="72"/>
        </w:rPr>
      </w:pPr>
      <w:r w:rsidRPr="00692AA4">
        <w:rPr>
          <w:b/>
          <w:sz w:val="72"/>
          <w:szCs w:val="72"/>
        </w:rPr>
        <w:t>System Operations(SO)</w:t>
      </w: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  <w:r w:rsidR="00F55120">
        <w:rPr>
          <w:b/>
          <w:sz w:val="28"/>
        </w:rPr>
        <w:t xml:space="preserve"> </w:t>
      </w:r>
      <w:r w:rsidR="00692AA4">
        <w:rPr>
          <w:b/>
          <w:sz w:val="28"/>
        </w:rPr>
        <w:t>0812506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1129"/>
        <w:gridCol w:w="4950"/>
        <w:gridCol w:w="1800"/>
      </w:tblGrid>
      <w:tr w:rsidR="0067624A" w:rsidTr="00014957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014957">
        <w:tc>
          <w:tcPr>
            <w:tcW w:w="1277" w:type="dxa"/>
          </w:tcPr>
          <w:p w:rsidR="0067624A" w:rsidRDefault="00B14AA4" w:rsidP="000F094C">
            <w:pPr>
              <w:pStyle w:val="Tabletext"/>
              <w:spacing w:before="100"/>
              <w:jc w:val="center"/>
            </w:pPr>
            <w:r>
              <w:lastRenderedPageBreak/>
              <w:t>08</w:t>
            </w:r>
            <w:r w:rsidR="00340CFC">
              <w:t>/04/2011</w:t>
            </w:r>
          </w:p>
        </w:tc>
        <w:tc>
          <w:tcPr>
            <w:tcW w:w="1129" w:type="dxa"/>
          </w:tcPr>
          <w:p w:rsidR="0067624A" w:rsidRDefault="00340CFC" w:rsidP="000F094C">
            <w:pPr>
              <w:pStyle w:val="Tabletext"/>
              <w:spacing w:before="100"/>
              <w:jc w:val="center"/>
            </w:pPr>
            <w:r>
              <w:t>1.0</w:t>
            </w:r>
          </w:p>
        </w:tc>
        <w:tc>
          <w:tcPr>
            <w:tcW w:w="4950" w:type="dxa"/>
          </w:tcPr>
          <w:p w:rsidR="0067624A" w:rsidRDefault="006B7A67" w:rsidP="000F094C">
            <w:pPr>
              <w:pStyle w:val="Tabletext"/>
              <w:spacing w:before="100"/>
              <w:jc w:val="left"/>
            </w:pPr>
            <w:r>
              <w:t>Bản thảo lần 1</w:t>
            </w:r>
          </w:p>
        </w:tc>
        <w:tc>
          <w:tcPr>
            <w:tcW w:w="1800" w:type="dxa"/>
          </w:tcPr>
          <w:p w:rsidR="0067624A" w:rsidRDefault="008423B5" w:rsidP="000F094C">
            <w:pPr>
              <w:pStyle w:val="Tabletext"/>
              <w:spacing w:before="100"/>
              <w:jc w:val="center"/>
            </w:pPr>
            <w:r>
              <w:t>08125</w:t>
            </w:r>
            <w:r w:rsidR="00692AA4">
              <w:t>06</w:t>
            </w:r>
          </w:p>
        </w:tc>
      </w:tr>
    </w:tbl>
    <w:p w:rsidR="0067624A" w:rsidRDefault="0067624A">
      <w:pPr>
        <w:pStyle w:val="Title"/>
      </w:pPr>
    </w:p>
    <w:p w:rsidR="00DC123A" w:rsidRDefault="00DC123A" w:rsidP="00DC123A">
      <w:pPr>
        <w:pStyle w:val="Heading1"/>
      </w:pPr>
      <w:r w:rsidRPr="002D1A60">
        <w:t>System Operations</w:t>
      </w:r>
    </w:p>
    <w:p w:rsidR="00DC123A" w:rsidRDefault="00DC123A" w:rsidP="00DC123A">
      <w:r>
        <w:t>System Operation:phuơng thức hệ thống</w:t>
      </w:r>
    </w:p>
    <w:p w:rsidR="00DC123A" w:rsidRDefault="00DC123A" w:rsidP="00DC123A">
      <w:pPr>
        <w:pStyle w:val="Heading3"/>
        <w:numPr>
          <w:ilvl w:val="0"/>
          <w:numId w:val="8"/>
        </w:numPr>
      </w:pPr>
      <w:r>
        <w:t>Operation:ThemPhong.</w:t>
      </w:r>
    </w:p>
    <w:p w:rsidR="00DC123A" w:rsidRPr="002D508D" w:rsidRDefault="00DC123A" w:rsidP="00DC123A">
      <w:r w:rsidRPr="002D508D">
        <w:t xml:space="preserve">Cross References: Use Cases: </w:t>
      </w:r>
      <w:r>
        <w:t>Thêm Phòng</w:t>
      </w:r>
    </w:p>
    <w:p w:rsidR="00DC123A" w:rsidRPr="002D508D" w:rsidRDefault="00DC123A" w:rsidP="00DC123A">
      <w:r w:rsidRPr="002D508D">
        <w:t>Precon</w:t>
      </w:r>
      <w:r>
        <w:t>ditions: có sẵn danh sách các phòng cần thêm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thêm phòng đuợc tạo sẵn</w:t>
      </w:r>
    </w:p>
    <w:p w:rsidR="00DC123A" w:rsidRDefault="00DC123A" w:rsidP="00DC123A">
      <w:r>
        <w:t>Thêm danh sách phòng vào csdl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Operation:Xóa Phòng.</w:t>
      </w:r>
    </w:p>
    <w:p w:rsidR="00DC123A" w:rsidRPr="002D508D" w:rsidRDefault="00DC123A" w:rsidP="00DC123A">
      <w:r w:rsidRPr="002D508D">
        <w:t xml:space="preserve">Cross References: Use Cases: </w:t>
      </w:r>
      <w:r>
        <w:t>Xóa phòng</w:t>
      </w:r>
    </w:p>
    <w:p w:rsidR="00DC123A" w:rsidRPr="002D508D" w:rsidRDefault="00DC123A" w:rsidP="00DC123A">
      <w:r w:rsidRPr="002D508D">
        <w:t>Precon</w:t>
      </w:r>
      <w:r>
        <w:t>ditions: đã có sãn các phòng trong csdl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xóa phòng đuợc tạo sẵn</w:t>
      </w:r>
    </w:p>
    <w:p w:rsidR="00DC123A" w:rsidRDefault="00DC123A" w:rsidP="00DC123A">
      <w:r>
        <w:t>Chọn phòng cần xóa và đánh dấu xóa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Operation:Tìm Phòng.</w:t>
      </w:r>
    </w:p>
    <w:p w:rsidR="00DC123A" w:rsidRPr="002D508D" w:rsidRDefault="00DC123A" w:rsidP="00DC123A">
      <w:r w:rsidRPr="002D508D">
        <w:t xml:space="preserve">Cross References: Use Cases: </w:t>
      </w:r>
      <w:r>
        <w:t>Tìm Phòng</w:t>
      </w:r>
    </w:p>
    <w:p w:rsidR="00DC123A" w:rsidRPr="002D508D" w:rsidRDefault="00DC123A" w:rsidP="00DC123A">
      <w:r w:rsidRPr="002D508D">
        <w:t>Precon</w:t>
      </w:r>
      <w:r>
        <w:t>ditions: đã có sãn các phòng trong csdl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tìm phòng đuợc tạo sẵn</w:t>
      </w:r>
    </w:p>
    <w:p w:rsidR="00DC123A" w:rsidRDefault="00DC123A" w:rsidP="00DC123A">
      <w:r>
        <w:t>Đánh vào phòng cần tìm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Operation:Thêm Khách.</w:t>
      </w:r>
    </w:p>
    <w:p w:rsidR="00DC123A" w:rsidRPr="002D508D" w:rsidRDefault="00DC123A" w:rsidP="00DC123A">
      <w:r w:rsidRPr="002D508D">
        <w:t xml:space="preserve">Cross References: Use Cases: </w:t>
      </w:r>
      <w:r>
        <w:t>Thêm Khách</w:t>
      </w:r>
    </w:p>
    <w:p w:rsidR="00DC123A" w:rsidRPr="002D508D" w:rsidRDefault="00DC123A" w:rsidP="00DC123A">
      <w:r w:rsidRPr="002D508D">
        <w:lastRenderedPageBreak/>
        <w:t>Precon</w:t>
      </w:r>
      <w:r>
        <w:t>ditions: có sẵn danh sách các phòng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thêm khách đuợc tạo sẵn</w:t>
      </w:r>
    </w:p>
    <w:p w:rsidR="00DC123A" w:rsidRDefault="00DC123A" w:rsidP="00DC123A">
      <w:r>
        <w:t>Thêm khách vào phòng đã được chọn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Operation:Thêm Phiếu.</w:t>
      </w:r>
    </w:p>
    <w:p w:rsidR="00DC123A" w:rsidRPr="002D508D" w:rsidRDefault="00DC123A" w:rsidP="00DC123A">
      <w:r w:rsidRPr="002D508D">
        <w:t xml:space="preserve">Cross References: Use Cases: </w:t>
      </w:r>
      <w:r>
        <w:t>Thêm Phiếu</w:t>
      </w:r>
    </w:p>
    <w:p w:rsidR="00DC123A" w:rsidRPr="002D508D" w:rsidRDefault="00DC123A" w:rsidP="00DC123A">
      <w:r w:rsidRPr="002D508D">
        <w:t>Precon</w:t>
      </w:r>
      <w:r>
        <w:t>ditions: đã có sẵn các phòng trong csdl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thêm phiếu đuợc tạo sẵn</w:t>
      </w:r>
    </w:p>
    <w:p w:rsidR="00DC123A" w:rsidRDefault="00DC123A" w:rsidP="00DC123A">
      <w:r>
        <w:t>Dựa vào phiếu để đặt phòng cho khách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Operation:Tối Ưu Phiếu.</w:t>
      </w:r>
    </w:p>
    <w:p w:rsidR="00DC123A" w:rsidRPr="002D508D" w:rsidRDefault="00DC123A" w:rsidP="00DC123A">
      <w:r w:rsidRPr="002D508D">
        <w:t xml:space="preserve">Cross References: Use Cases: </w:t>
      </w:r>
      <w:r>
        <w:t>Tối Ưu Phiếu</w:t>
      </w:r>
    </w:p>
    <w:p w:rsidR="00DC123A" w:rsidRPr="002D508D" w:rsidRDefault="00DC123A" w:rsidP="00DC123A">
      <w:r w:rsidRPr="002D508D">
        <w:t>Precon</w:t>
      </w:r>
      <w:r>
        <w:t>ditions: đã có sẵn các phòng trong csdl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tối ưu phiếu đuợc tạo sẵn</w:t>
      </w:r>
    </w:p>
    <w:p w:rsidR="00DC123A" w:rsidRDefault="00DC123A" w:rsidP="00DC123A">
      <w:r>
        <w:t>Dựa vào tối ưu phiếu để có thể đặt phòng cho nhiều khách</w:t>
      </w:r>
    </w:p>
    <w:p w:rsidR="00DC123A" w:rsidRDefault="00DC123A" w:rsidP="00DC123A"/>
    <w:p w:rsidR="00DC123A" w:rsidRDefault="00DC123A" w:rsidP="00DC123A"/>
    <w:p w:rsidR="00DC123A" w:rsidRDefault="00DC123A" w:rsidP="00DC123A">
      <w:pPr>
        <w:pStyle w:val="Heading3"/>
      </w:pPr>
      <w:r>
        <w:t>Operation:Đặt Phòng.</w:t>
      </w:r>
    </w:p>
    <w:p w:rsidR="00DC123A" w:rsidRPr="002D508D" w:rsidRDefault="00DC123A" w:rsidP="00DC123A">
      <w:r w:rsidRPr="002D508D">
        <w:t xml:space="preserve">Cross References: Use Cases: </w:t>
      </w:r>
      <w:r>
        <w:t>Đặt Phòng</w:t>
      </w:r>
    </w:p>
    <w:p w:rsidR="00DC123A" w:rsidRPr="002D508D" w:rsidRDefault="00DC123A" w:rsidP="00DC123A">
      <w:r w:rsidRPr="002D508D">
        <w:t>Precon</w:t>
      </w:r>
      <w:r>
        <w:t>ditions: đã có sẵn danh sách các phòng được chọn cho thuê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đặt phòng đuợc tạo sẵn</w:t>
      </w:r>
    </w:p>
    <w:p w:rsidR="00DC123A" w:rsidRDefault="00DC123A" w:rsidP="00DC123A">
      <w:r>
        <w:t>Sắp xếp lại các phòng đã được đặt từ trước</w:t>
      </w:r>
    </w:p>
    <w:p w:rsidR="00DC123A" w:rsidRDefault="00DC123A" w:rsidP="00DC123A">
      <w:r>
        <w:t>Tối ưu hóa việc đăt phòng bằng thuật toán đặt phòng</w:t>
      </w:r>
    </w:p>
    <w:p w:rsidR="00DC123A" w:rsidRDefault="00DC123A" w:rsidP="00DC123A">
      <w:r>
        <w:t>Sắp xếp lại độ ưu tiên và thứ tự các phòng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Operation:Check-In.</w:t>
      </w:r>
    </w:p>
    <w:p w:rsidR="00DC123A" w:rsidRPr="002D508D" w:rsidRDefault="00DC123A" w:rsidP="00DC123A">
      <w:r w:rsidRPr="002D508D">
        <w:t xml:space="preserve">Cross References: Use Cases: </w:t>
      </w:r>
      <w:r>
        <w:t>Check-In</w:t>
      </w:r>
    </w:p>
    <w:p w:rsidR="00DC123A" w:rsidRPr="002D508D" w:rsidRDefault="00DC123A" w:rsidP="00DC123A">
      <w:r w:rsidRPr="002D508D">
        <w:t>Precon</w:t>
      </w:r>
      <w:r>
        <w:t>ditions: đã có sẵn danh sách các phòng được chọn cho thuê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check-in đuợc tạo sẵn</w:t>
      </w:r>
    </w:p>
    <w:p w:rsidR="00DC123A" w:rsidRDefault="00DC123A" w:rsidP="00DC123A">
      <w:r>
        <w:t>Đánh dấu check-in vào phòng được chọn,khách đã thuê phòng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Operation:Check-Out.</w:t>
      </w:r>
    </w:p>
    <w:p w:rsidR="00DC123A" w:rsidRPr="002D508D" w:rsidRDefault="00DC123A" w:rsidP="00DC123A">
      <w:r w:rsidRPr="002D508D">
        <w:t xml:space="preserve">Cross References: Use Cases: </w:t>
      </w:r>
      <w:r>
        <w:t>Check-Out</w:t>
      </w:r>
    </w:p>
    <w:p w:rsidR="00DC123A" w:rsidRPr="002D508D" w:rsidRDefault="00DC123A" w:rsidP="00DC123A">
      <w:r w:rsidRPr="002D508D">
        <w:t>Precon</w:t>
      </w:r>
      <w:r>
        <w:t>ditions: đã có sẵn danh sách các phòng được cho thuê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check-out đuợc tạo sẵn</w:t>
      </w:r>
    </w:p>
    <w:p w:rsidR="00DC123A" w:rsidRDefault="00DC123A" w:rsidP="00DC123A">
      <w:r>
        <w:t>Đánh dấu check-out vào phòng được chọn khi khách trả phòng</w:t>
      </w:r>
    </w:p>
    <w:p w:rsidR="00DC123A" w:rsidRDefault="00DC123A" w:rsidP="00DC123A"/>
    <w:p w:rsidR="00DC123A" w:rsidRDefault="00DC123A" w:rsidP="00DC123A">
      <w:pPr>
        <w:pStyle w:val="Heading3"/>
      </w:pPr>
      <w:r>
        <w:t>Operation:Thanh Toán.</w:t>
      </w:r>
    </w:p>
    <w:p w:rsidR="00DC123A" w:rsidRPr="002D508D" w:rsidRDefault="00DC123A" w:rsidP="00DC123A">
      <w:r w:rsidRPr="002D508D">
        <w:t xml:space="preserve">Cross References: Use Cases: </w:t>
      </w:r>
      <w:r>
        <w:t>Thanh Toán</w:t>
      </w:r>
    </w:p>
    <w:p w:rsidR="00DC123A" w:rsidRPr="002D508D" w:rsidRDefault="00DC123A" w:rsidP="00DC123A">
      <w:r w:rsidRPr="002D508D">
        <w:t>Precon</w:t>
      </w:r>
      <w:r>
        <w:t>ditions: khách đến check-out phòng</w:t>
      </w:r>
      <w:r w:rsidRPr="002D508D">
        <w:t>.</w:t>
      </w:r>
    </w:p>
    <w:p w:rsidR="00DC123A" w:rsidRPr="002D508D" w:rsidRDefault="00DC123A" w:rsidP="00DC123A">
      <w:r w:rsidRPr="002D508D">
        <w:t xml:space="preserve">Postconditions: </w:t>
      </w:r>
    </w:p>
    <w:p w:rsidR="00DC123A" w:rsidRPr="002D508D" w:rsidRDefault="00DC123A" w:rsidP="00DC123A">
      <w:r>
        <w:t>Một form thanh toán đuợc tạo sẵn</w:t>
      </w:r>
    </w:p>
    <w:p w:rsidR="00DC123A" w:rsidRDefault="00DC123A" w:rsidP="00DC123A">
      <w:r>
        <w:t>Đánh dấu phòng đã thanh toán và tính số tiền cần thanh toán</w:t>
      </w:r>
    </w:p>
    <w:p w:rsidR="00107584" w:rsidRDefault="00107584" w:rsidP="00DC123A"/>
    <w:sectPr w:rsidR="00107584" w:rsidSect="0067624A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AD" w:rsidRDefault="000D0DAD">
      <w:pPr>
        <w:spacing w:before="0" w:after="0"/>
      </w:pPr>
      <w:r>
        <w:separator/>
      </w:r>
    </w:p>
  </w:endnote>
  <w:endnote w:type="continuationSeparator" w:id="1">
    <w:p w:rsidR="000D0DAD" w:rsidRDefault="000D0DA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08660C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08660C">
            <w:rPr>
              <w:snapToGrid w:val="0"/>
            </w:rPr>
            <w:fldChar w:fldCharType="separate"/>
          </w:r>
          <w:r w:rsidR="00692AA4">
            <w:rPr>
              <w:noProof/>
              <w:snapToGrid w:val="0"/>
            </w:rPr>
            <w:t>1</w:t>
          </w:r>
          <w:r w:rsidR="0008660C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AD" w:rsidRDefault="000D0DAD">
      <w:pPr>
        <w:spacing w:before="0" w:after="0"/>
      </w:pPr>
      <w:r>
        <w:separator/>
      </w:r>
    </w:p>
  </w:footnote>
  <w:footnote w:type="continuationSeparator" w:id="1">
    <w:p w:rsidR="000D0DAD" w:rsidRDefault="000D0DA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0F778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</w:t>
          </w:r>
          <w:r w:rsidR="000F7786">
            <w:t xml:space="preserve"> 3</w:t>
          </w:r>
          <w:r>
            <w:t>.</w:t>
          </w:r>
          <w:r w:rsidR="00692AA4">
            <w:t>3</w:t>
          </w:r>
        </w:p>
      </w:tc>
      <w:tc>
        <w:tcPr>
          <w:tcW w:w="2801" w:type="dxa"/>
        </w:tcPr>
        <w:p w:rsidR="0067624A" w:rsidRDefault="00692AA4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C43E21" w:rsidTr="00795589">
      <w:tc>
        <w:tcPr>
          <w:tcW w:w="6555" w:type="dxa"/>
          <w:gridSpan w:val="2"/>
        </w:tcPr>
        <w:p w:rsidR="00C43E21" w:rsidRPr="00692AA4" w:rsidRDefault="00692AA4" w:rsidP="000F7786">
          <w:r w:rsidRPr="00692AA4">
            <w:t>System Operations(SO)</w:t>
          </w:r>
        </w:p>
      </w:tc>
      <w:tc>
        <w:tcPr>
          <w:tcW w:w="2801" w:type="dxa"/>
        </w:tcPr>
        <w:p w:rsidR="00C43E21" w:rsidRDefault="00C43E21" w:rsidP="00847A73">
          <w:pPr>
            <w:jc w:val="left"/>
          </w:pPr>
          <w:r>
            <w:t>Version Date:   08/04/2011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CB2B11"/>
    <w:multiLevelType w:val="hybridMultilevel"/>
    <w:tmpl w:val="A4E0D2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7383928"/>
    <w:multiLevelType w:val="multilevel"/>
    <w:tmpl w:val="FD9C01FC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F6A538A"/>
    <w:multiLevelType w:val="hybridMultilevel"/>
    <w:tmpl w:val="3B92C714"/>
    <w:lvl w:ilvl="0" w:tplc="3DCC080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BFD"/>
    <w:rsid w:val="00014957"/>
    <w:rsid w:val="0002157E"/>
    <w:rsid w:val="00030995"/>
    <w:rsid w:val="0008660C"/>
    <w:rsid w:val="000B4AB4"/>
    <w:rsid w:val="000D0DAD"/>
    <w:rsid w:val="000F094C"/>
    <w:rsid w:val="000F7786"/>
    <w:rsid w:val="001047A7"/>
    <w:rsid w:val="00107584"/>
    <w:rsid w:val="00220837"/>
    <w:rsid w:val="00250DDA"/>
    <w:rsid w:val="00340CFC"/>
    <w:rsid w:val="00385BFD"/>
    <w:rsid w:val="00492930"/>
    <w:rsid w:val="00495E71"/>
    <w:rsid w:val="004E733E"/>
    <w:rsid w:val="0067624A"/>
    <w:rsid w:val="00692AA4"/>
    <w:rsid w:val="006B7A67"/>
    <w:rsid w:val="006D581F"/>
    <w:rsid w:val="00795589"/>
    <w:rsid w:val="007F050E"/>
    <w:rsid w:val="008423B5"/>
    <w:rsid w:val="00845EE7"/>
    <w:rsid w:val="00854BFD"/>
    <w:rsid w:val="00892BCF"/>
    <w:rsid w:val="00983F62"/>
    <w:rsid w:val="00A539C6"/>
    <w:rsid w:val="00A57CFD"/>
    <w:rsid w:val="00AA3FF8"/>
    <w:rsid w:val="00AF1532"/>
    <w:rsid w:val="00B14AA4"/>
    <w:rsid w:val="00C272E6"/>
    <w:rsid w:val="00C43E21"/>
    <w:rsid w:val="00C734A2"/>
    <w:rsid w:val="00DC123A"/>
    <w:rsid w:val="00DC7ED1"/>
    <w:rsid w:val="00E31BE5"/>
    <w:rsid w:val="00F340B6"/>
    <w:rsid w:val="00F55120"/>
    <w:rsid w:val="00FD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92BCF"/>
    <w:pPr>
      <w:keepNext/>
      <w:numPr>
        <w:numId w:val="3"/>
      </w:numPr>
      <w:spacing w:before="100"/>
      <w:jc w:val="left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047A7"/>
    <w:pPr>
      <w:keepNext/>
      <w:numPr>
        <w:numId w:val="7"/>
      </w:numPr>
      <w:spacing w:before="240"/>
      <w:jc w:val="left"/>
      <w:outlineLvl w:val="2"/>
    </w:pPr>
    <w:rPr>
      <w:rFonts w:ascii="Arial" w:hAnsi="Arial"/>
      <w:b/>
      <w:color w:val="0070C0"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character" w:customStyle="1" w:styleId="Heading1Char">
    <w:name w:val="Heading 1 Char"/>
    <w:basedOn w:val="DefaultParagraphFont"/>
    <w:link w:val="Heading1"/>
    <w:rsid w:val="00892BCF"/>
    <w:rPr>
      <w:rFonts w:ascii="Arial" w:hAnsi="Arial"/>
      <w:b/>
      <w:sz w:val="32"/>
    </w:rPr>
  </w:style>
  <w:style w:type="character" w:customStyle="1" w:styleId="Heading3Char">
    <w:name w:val="Heading 3 Char"/>
    <w:basedOn w:val="DefaultParagraphFont"/>
    <w:link w:val="Heading3"/>
    <w:rsid w:val="001047A7"/>
    <w:rPr>
      <w:rFonts w:ascii="Arial" w:hAnsi="Arial"/>
      <w:b/>
      <w:color w:val="0070C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63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0812515</dc:title>
  <dc:creator>TienPhan</dc:creator>
  <cp:lastModifiedBy>TienPhan</cp:lastModifiedBy>
  <cp:revision>29</cp:revision>
  <cp:lastPrinted>1999-12-21T06:49:00Z</cp:lastPrinted>
  <dcterms:created xsi:type="dcterms:W3CDTF">2011-04-07T15:29:00Z</dcterms:created>
  <dcterms:modified xsi:type="dcterms:W3CDTF">2011-04-08T14:22:00Z</dcterms:modified>
  <cp:category>Template</cp:category>
</cp:coreProperties>
</file>