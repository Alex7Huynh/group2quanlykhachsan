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795589">
      <w:pPr>
        <w:spacing w:before="40"/>
        <w:jc w:val="center"/>
        <w:rPr>
          <w:b/>
          <w:sz w:val="72"/>
        </w:rPr>
      </w:pPr>
      <w:r>
        <w:rPr>
          <w:b/>
          <w:sz w:val="72"/>
        </w:rPr>
        <w:t>Quản lý khách sạn 5-STAR</w:t>
      </w:r>
    </w:p>
    <w:p w:rsidR="0067624A" w:rsidRDefault="009D568B">
      <w:pPr>
        <w:spacing w:before="40"/>
        <w:jc w:val="center"/>
        <w:rPr>
          <w:b/>
          <w:sz w:val="72"/>
        </w:rPr>
      </w:pPr>
      <w:r>
        <w:rPr>
          <w:b/>
          <w:sz w:val="72"/>
        </w:rPr>
        <w:t>Business Rules</w:t>
      </w: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854BFD">
      <w:pPr>
        <w:spacing w:before="40"/>
        <w:jc w:val="center"/>
        <w:rPr>
          <w:b/>
          <w:color w:val="808080"/>
          <w:sz w:val="48"/>
        </w:rPr>
      </w:pPr>
      <w:r>
        <w:rPr>
          <w:b/>
          <w:sz w:val="48"/>
        </w:rPr>
        <w:t xml:space="preserve">Version </w:t>
      </w:r>
      <w:r w:rsidR="00250DDA">
        <w:rPr>
          <w:b/>
          <w:sz w:val="48"/>
        </w:rPr>
        <w:t>1.0</w:t>
      </w:r>
      <w:permStart w:id="1471626559" w:edGrp="everyone"/>
      <w:permEnd w:id="1471626559"/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67624A">
      <w:pPr>
        <w:spacing w:before="40"/>
        <w:jc w:val="center"/>
        <w:rPr>
          <w:b/>
          <w:sz w:val="48"/>
        </w:rPr>
      </w:pPr>
    </w:p>
    <w:p w:rsidR="0067624A" w:rsidRDefault="0067624A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E31BE5" w:rsidRDefault="00E31BE5">
      <w:pPr>
        <w:spacing w:before="40"/>
        <w:rPr>
          <w:b/>
          <w:sz w:val="48"/>
        </w:rPr>
      </w:pPr>
    </w:p>
    <w:p w:rsidR="0067624A" w:rsidRDefault="00854BFD">
      <w:pPr>
        <w:spacing w:before="40"/>
        <w:rPr>
          <w:b/>
          <w:sz w:val="28"/>
        </w:rPr>
      </w:pPr>
      <w:r>
        <w:rPr>
          <w:b/>
          <w:sz w:val="28"/>
        </w:rPr>
        <w:t>Produced by:</w:t>
      </w:r>
      <w:r w:rsidR="00C24415">
        <w:rPr>
          <w:b/>
          <w:sz w:val="28"/>
        </w:rPr>
        <w:t xml:space="preserve"> Huỳnh Quang</w:t>
      </w:r>
      <w:r w:rsidR="00466DFD">
        <w:rPr>
          <w:b/>
          <w:sz w:val="28"/>
        </w:rPr>
        <w:t xml:space="preserve"> - 0812404</w:t>
      </w:r>
    </w:p>
    <w:p w:rsidR="0067624A" w:rsidRDefault="00983F62">
      <w:pPr>
        <w:spacing w:before="40"/>
        <w:rPr>
          <w:b/>
          <w:sz w:val="28"/>
        </w:rPr>
      </w:pPr>
      <w:r>
        <w:rPr>
          <w:b/>
          <w:sz w:val="28"/>
        </w:rPr>
        <w:t>Nhóm II</w:t>
      </w:r>
    </w:p>
    <w:p w:rsidR="0067624A" w:rsidRDefault="00983F62">
      <w:pPr>
        <w:spacing w:before="40"/>
        <w:rPr>
          <w:b/>
          <w:sz w:val="28"/>
        </w:rPr>
      </w:pPr>
      <w:r>
        <w:rPr>
          <w:b/>
          <w:sz w:val="28"/>
        </w:rPr>
        <w:t>Lớp Xây dựng phần mềm TH2008</w:t>
      </w:r>
    </w:p>
    <w:p w:rsidR="0067624A" w:rsidRDefault="00854BFD">
      <w:pPr>
        <w:spacing w:before="40"/>
        <w:rPr>
          <w:sz w:val="24"/>
        </w:rPr>
      </w:pPr>
      <w:r>
        <w:rPr>
          <w:b/>
          <w:sz w:val="28"/>
        </w:rPr>
        <w:br/>
      </w:r>
      <w:r>
        <w:rPr>
          <w:sz w:val="24"/>
        </w:rPr>
        <w:t xml:space="preserve"> </w:t>
      </w:r>
    </w:p>
    <w:p w:rsidR="0067624A" w:rsidRDefault="0067624A"/>
    <w:p w:rsidR="0067624A" w:rsidRDefault="00854BFD">
      <w:pPr>
        <w:pStyle w:val="Title"/>
      </w:pPr>
      <w:r>
        <w:br w:type="page"/>
      </w: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29"/>
        <w:gridCol w:w="4362"/>
        <w:gridCol w:w="2388"/>
      </w:tblGrid>
      <w:tr w:rsidR="0067624A" w:rsidTr="00833C3A">
        <w:tc>
          <w:tcPr>
            <w:tcW w:w="1277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29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362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88" w:type="dxa"/>
          </w:tcPr>
          <w:p w:rsidR="0067624A" w:rsidRDefault="00854BFD">
            <w:pPr>
              <w:pStyle w:val="Tabletext"/>
              <w:spacing w:before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7624A" w:rsidTr="00833C3A">
        <w:tc>
          <w:tcPr>
            <w:tcW w:w="1277" w:type="dxa"/>
          </w:tcPr>
          <w:p w:rsidR="0067624A" w:rsidRDefault="00340CFC">
            <w:pPr>
              <w:pStyle w:val="Tabletext"/>
              <w:spacing w:before="100"/>
            </w:pPr>
            <w:r>
              <w:t>11/04/2011</w:t>
            </w:r>
          </w:p>
        </w:tc>
        <w:tc>
          <w:tcPr>
            <w:tcW w:w="1129" w:type="dxa"/>
          </w:tcPr>
          <w:p w:rsidR="0067624A" w:rsidRDefault="00340CFC">
            <w:pPr>
              <w:pStyle w:val="Tabletext"/>
              <w:spacing w:before="100"/>
            </w:pPr>
            <w:r>
              <w:t>1.0</w:t>
            </w:r>
          </w:p>
        </w:tc>
        <w:tc>
          <w:tcPr>
            <w:tcW w:w="4362" w:type="dxa"/>
          </w:tcPr>
          <w:p w:rsidR="0067624A" w:rsidRDefault="006B7A67">
            <w:pPr>
              <w:pStyle w:val="Tabletext"/>
              <w:spacing w:before="100"/>
            </w:pPr>
            <w:r>
              <w:t>Bản thảo lần 1</w:t>
            </w:r>
          </w:p>
        </w:tc>
        <w:tc>
          <w:tcPr>
            <w:tcW w:w="2388" w:type="dxa"/>
          </w:tcPr>
          <w:p w:rsidR="0067624A" w:rsidRDefault="00C24415" w:rsidP="00C24415">
            <w:pPr>
              <w:pStyle w:val="Tabletext"/>
              <w:spacing w:before="100"/>
            </w:pPr>
            <w:r>
              <w:t>Huỳnh Quang</w:t>
            </w:r>
            <w:r w:rsidR="00833C3A">
              <w:t xml:space="preserve"> - 0812404</w:t>
            </w:r>
          </w:p>
        </w:tc>
      </w:tr>
      <w:tr w:rsidR="0067624A" w:rsidTr="00833C3A">
        <w:tc>
          <w:tcPr>
            <w:tcW w:w="1277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1129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4362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2388" w:type="dxa"/>
          </w:tcPr>
          <w:p w:rsidR="0067624A" w:rsidRDefault="0067624A">
            <w:pPr>
              <w:pStyle w:val="Tabletext"/>
              <w:spacing w:before="100"/>
            </w:pPr>
          </w:p>
        </w:tc>
      </w:tr>
      <w:tr w:rsidR="0067624A" w:rsidTr="00833C3A">
        <w:tc>
          <w:tcPr>
            <w:tcW w:w="1277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1129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4362" w:type="dxa"/>
          </w:tcPr>
          <w:p w:rsidR="0067624A" w:rsidRDefault="0067624A">
            <w:pPr>
              <w:pStyle w:val="Tabletext"/>
              <w:spacing w:before="100"/>
            </w:pPr>
          </w:p>
        </w:tc>
        <w:tc>
          <w:tcPr>
            <w:tcW w:w="2388" w:type="dxa"/>
          </w:tcPr>
          <w:p w:rsidR="0067624A" w:rsidRDefault="0067624A">
            <w:pPr>
              <w:pStyle w:val="Tabletext"/>
              <w:spacing w:before="100"/>
            </w:pPr>
          </w:p>
        </w:tc>
      </w:tr>
    </w:tbl>
    <w:p w:rsidR="0067624A" w:rsidRDefault="0067624A">
      <w:pPr>
        <w:pStyle w:val="Title"/>
      </w:pPr>
    </w:p>
    <w:p w:rsidR="0067624A" w:rsidRDefault="00854BFD" w:rsidP="00F565AD">
      <w:pPr>
        <w:pStyle w:val="Title"/>
      </w:pPr>
      <w:r>
        <w:br w:type="page"/>
      </w:r>
      <w:r>
        <w:lastRenderedPageBreak/>
        <w:t>Table of Contents</w:t>
      </w:r>
      <w:permStart w:id="703623246" w:edGrp="everyone"/>
    </w:p>
    <w:p w:rsidR="002A7D69" w:rsidRDefault="00FD22BF" w:rsidP="00F565AD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b w:val="0"/>
          <w:caps w:val="0"/>
          <w:smallCaps/>
        </w:rPr>
        <w:fldChar w:fldCharType="begin"/>
      </w:r>
      <w:r w:rsidR="00854BFD">
        <w:rPr>
          <w:b w:val="0"/>
          <w:caps w:val="0"/>
          <w:smallCaps/>
        </w:rPr>
        <w:instrText xml:space="preserve"> TOC \o "1-3" </w:instrText>
      </w:r>
      <w:r>
        <w:rPr>
          <w:b w:val="0"/>
          <w:caps w:val="0"/>
          <w:smallCaps/>
        </w:rPr>
        <w:fldChar w:fldCharType="separate"/>
      </w:r>
      <w:r w:rsidR="002A7D69">
        <w:t>1</w:t>
      </w:r>
      <w:r w:rsidR="002A7D69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2A7D69">
        <w:t>Giớ</w:t>
      </w:r>
      <w:bookmarkStart w:id="0" w:name="_GoBack"/>
      <w:bookmarkEnd w:id="0"/>
      <w:r w:rsidR="002A7D69">
        <w:t>i thiệu</w:t>
      </w:r>
      <w:r w:rsidR="002A7D69">
        <w:tab/>
      </w:r>
      <w:r w:rsidR="002A7D69">
        <w:fldChar w:fldCharType="begin"/>
      </w:r>
      <w:r w:rsidR="002A7D69">
        <w:instrText xml:space="preserve"> PAGEREF _Toc289991392 \h </w:instrText>
      </w:r>
      <w:r w:rsidR="002A7D69">
        <w:fldChar w:fldCharType="separate"/>
      </w:r>
      <w:r w:rsidR="0032688E">
        <w:t>4</w:t>
      </w:r>
      <w:r w:rsidR="002A7D69">
        <w:fldChar w:fldCharType="end"/>
      </w:r>
    </w:p>
    <w:p w:rsidR="002A7D69" w:rsidRDefault="002A7D69" w:rsidP="00F565AD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 xml:space="preserve">Mục </w:t>
      </w:r>
      <w:r w:rsidRPr="0091576F">
        <w:rPr>
          <w:sz w:val="24"/>
          <w:szCs w:val="24"/>
        </w:rPr>
        <w:t>đích</w:t>
      </w:r>
      <w:r>
        <w:tab/>
      </w:r>
      <w:r>
        <w:fldChar w:fldCharType="begin"/>
      </w:r>
      <w:r>
        <w:instrText xml:space="preserve"> PAGEREF _Toc289991393 \h </w:instrText>
      </w:r>
      <w:r>
        <w:fldChar w:fldCharType="separate"/>
      </w:r>
      <w:r w:rsidR="0032688E">
        <w:t>4</w:t>
      </w:r>
      <w:r>
        <w:fldChar w:fldCharType="end"/>
      </w:r>
    </w:p>
    <w:p w:rsidR="002A7D69" w:rsidRDefault="002A7D69" w:rsidP="00F565AD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Phạm vi</w:t>
      </w:r>
      <w:r>
        <w:tab/>
      </w:r>
      <w:r>
        <w:fldChar w:fldCharType="begin"/>
      </w:r>
      <w:r>
        <w:instrText xml:space="preserve"> PAGEREF _Toc289991394 \h </w:instrText>
      </w:r>
      <w:r>
        <w:fldChar w:fldCharType="separate"/>
      </w:r>
      <w:r w:rsidR="0032688E">
        <w:t>4</w:t>
      </w:r>
      <w:r>
        <w:fldChar w:fldCharType="end"/>
      </w:r>
    </w:p>
    <w:p w:rsidR="002A7D69" w:rsidRDefault="002A7D69" w:rsidP="00F565AD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Tài liệu tham khảo</w:t>
      </w:r>
      <w:r>
        <w:tab/>
      </w:r>
      <w:r>
        <w:fldChar w:fldCharType="begin"/>
      </w:r>
      <w:r>
        <w:instrText xml:space="preserve"> PAGEREF _Toc289991395 \h </w:instrText>
      </w:r>
      <w:r>
        <w:fldChar w:fldCharType="separate"/>
      </w:r>
      <w:r w:rsidR="0032688E">
        <w:t>4</w:t>
      </w:r>
      <w:r>
        <w:fldChar w:fldCharType="end"/>
      </w:r>
    </w:p>
    <w:p w:rsidR="002A7D69" w:rsidRDefault="002A7D69" w:rsidP="00F565AD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Bảng chú giải</w:t>
      </w:r>
      <w:r>
        <w:tab/>
      </w:r>
      <w:r>
        <w:fldChar w:fldCharType="begin"/>
      </w:r>
      <w:r>
        <w:instrText xml:space="preserve"> PAGEREF _Toc289991396 \h </w:instrText>
      </w:r>
      <w:r>
        <w:fldChar w:fldCharType="separate"/>
      </w:r>
      <w:r w:rsidR="0032688E">
        <w:t>4</w:t>
      </w:r>
      <w:r>
        <w:fldChar w:fldCharType="end"/>
      </w:r>
    </w:p>
    <w:p w:rsidR="0067624A" w:rsidRDefault="00FD22BF" w:rsidP="00F565AD">
      <w:r>
        <w:rPr>
          <w:b/>
          <w:caps/>
          <w:smallCaps/>
          <w:noProof/>
          <w:sz w:val="20"/>
        </w:rPr>
        <w:fldChar w:fldCharType="end"/>
      </w:r>
      <w:permEnd w:id="703623246"/>
    </w:p>
    <w:p w:rsidR="0067624A" w:rsidRPr="002A7D69" w:rsidRDefault="00854BFD">
      <w:pPr>
        <w:pStyle w:val="Heading1"/>
        <w:rPr>
          <w:sz w:val="40"/>
          <w:szCs w:val="40"/>
        </w:rPr>
      </w:pPr>
      <w:r>
        <w:br w:type="page"/>
      </w:r>
      <w:bookmarkStart w:id="1" w:name="_Toc289991392"/>
      <w:r w:rsidR="00B74B43" w:rsidRPr="002A7D69">
        <w:rPr>
          <w:sz w:val="40"/>
          <w:szCs w:val="40"/>
        </w:rPr>
        <w:lastRenderedPageBreak/>
        <w:t>Giới thiệu</w:t>
      </w:r>
      <w:bookmarkEnd w:id="1"/>
    </w:p>
    <w:p w:rsidR="0067624A" w:rsidRPr="002A7D69" w:rsidRDefault="00B74B43">
      <w:pPr>
        <w:pStyle w:val="Heading2"/>
        <w:rPr>
          <w:sz w:val="32"/>
          <w:szCs w:val="32"/>
        </w:rPr>
      </w:pPr>
      <w:bookmarkStart w:id="2" w:name="_Toc289991393"/>
      <w:r w:rsidRPr="002A7D69">
        <w:rPr>
          <w:sz w:val="32"/>
          <w:szCs w:val="32"/>
        </w:rPr>
        <w:t>Mục đích</w:t>
      </w:r>
      <w:bookmarkEnd w:id="2"/>
    </w:p>
    <w:p w:rsidR="0067624A" w:rsidRPr="002A7D69" w:rsidRDefault="00B74B43">
      <w:pPr>
        <w:pStyle w:val="Bullet1"/>
        <w:tabs>
          <w:tab w:val="num" w:pos="360"/>
        </w:tabs>
        <w:rPr>
          <w:sz w:val="24"/>
          <w:szCs w:val="24"/>
        </w:rPr>
      </w:pPr>
      <w:r w:rsidRPr="002A7D69">
        <w:rPr>
          <w:sz w:val="24"/>
          <w:szCs w:val="24"/>
        </w:rPr>
        <w:t>Đây là sưu liệu dùng để mô tả các quy tắc, quy định trong quy trình nghiệp vụ của chương trình Quản lý khách sạn 5-STAR</w:t>
      </w:r>
    </w:p>
    <w:p w:rsidR="0067624A" w:rsidRPr="002A7D69" w:rsidRDefault="00B74B43">
      <w:pPr>
        <w:pStyle w:val="Heading2"/>
        <w:rPr>
          <w:sz w:val="32"/>
          <w:szCs w:val="32"/>
        </w:rPr>
      </w:pPr>
      <w:bookmarkStart w:id="3" w:name="_Toc289991394"/>
      <w:r w:rsidRPr="002A7D69">
        <w:rPr>
          <w:sz w:val="32"/>
          <w:szCs w:val="32"/>
        </w:rPr>
        <w:t>Phạm vi</w:t>
      </w:r>
      <w:bookmarkEnd w:id="3"/>
    </w:p>
    <w:p w:rsidR="0067624A" w:rsidRPr="002A7D69" w:rsidRDefault="00B74B43">
      <w:pPr>
        <w:pStyle w:val="Bullet10"/>
        <w:tabs>
          <w:tab w:val="num" w:pos="360"/>
        </w:tabs>
        <w:rPr>
          <w:sz w:val="24"/>
        </w:rPr>
      </w:pPr>
      <w:r w:rsidRPr="002A7D69">
        <w:rPr>
          <w:sz w:val="24"/>
        </w:rPr>
        <w:t>Sưu liệu này chỉ thích hợp trong dự án liên quan đến hệ thống khách sạn 5-STAR</w:t>
      </w:r>
    </w:p>
    <w:p w:rsidR="0067624A" w:rsidRPr="002A7D69" w:rsidRDefault="00B74B43">
      <w:pPr>
        <w:pStyle w:val="Heading2"/>
        <w:rPr>
          <w:sz w:val="32"/>
          <w:szCs w:val="32"/>
        </w:rPr>
      </w:pPr>
      <w:bookmarkStart w:id="4" w:name="_Toc289991395"/>
      <w:r w:rsidRPr="002A7D69">
        <w:rPr>
          <w:sz w:val="32"/>
          <w:szCs w:val="32"/>
        </w:rPr>
        <w:t>Tài liệu tham khảo</w:t>
      </w:r>
      <w:bookmarkEnd w:id="4"/>
    </w:p>
    <w:p w:rsidR="0067624A" w:rsidRDefault="007A1131">
      <w:pPr>
        <w:pStyle w:val="Bullet10"/>
        <w:tabs>
          <w:tab w:val="num" w:pos="360"/>
        </w:tabs>
        <w:rPr>
          <w:sz w:val="24"/>
        </w:rPr>
      </w:pPr>
      <w:r w:rsidRPr="002A7D69">
        <w:rPr>
          <w:sz w:val="24"/>
        </w:rPr>
        <w:t>Tập hợp từ các văn bản, quy định và phỏng vấn các nhân viên trong khách sạn.</w:t>
      </w:r>
    </w:p>
    <w:p w:rsidR="00757638" w:rsidRPr="002A7D69" w:rsidRDefault="00757638" w:rsidP="00757638">
      <w:pPr>
        <w:pStyle w:val="Bullet10"/>
        <w:numPr>
          <w:ilvl w:val="0"/>
          <w:numId w:val="0"/>
        </w:numPr>
        <w:ind w:left="720"/>
        <w:rPr>
          <w:sz w:val="24"/>
        </w:rPr>
      </w:pPr>
    </w:p>
    <w:p w:rsidR="0067624A" w:rsidRDefault="00B74B43">
      <w:pPr>
        <w:pStyle w:val="Heading1"/>
        <w:rPr>
          <w:sz w:val="40"/>
          <w:szCs w:val="40"/>
        </w:rPr>
      </w:pPr>
      <w:bookmarkStart w:id="5" w:name="_Toc289991396"/>
      <w:bookmarkStart w:id="6" w:name="_Toc458831695"/>
      <w:bookmarkStart w:id="7" w:name="_Toc459019118"/>
      <w:r w:rsidRPr="002A7D69">
        <w:rPr>
          <w:sz w:val="40"/>
          <w:szCs w:val="40"/>
        </w:rPr>
        <w:t>Bảng chú giải</w:t>
      </w:r>
      <w:bookmarkEnd w:id="5"/>
    </w:p>
    <w:p w:rsidR="00C10FB8" w:rsidRPr="002A7D69" w:rsidRDefault="00C10FB8" w:rsidP="00C10FB8">
      <w:pPr>
        <w:pStyle w:val="ListParagraph"/>
        <w:numPr>
          <w:ilvl w:val="0"/>
          <w:numId w:val="6"/>
        </w:numPr>
        <w:rPr>
          <w:sz w:val="24"/>
        </w:rPr>
      </w:pPr>
      <w:r w:rsidRPr="002A7D69">
        <w:rPr>
          <w:sz w:val="24"/>
        </w:rPr>
        <w:t>Khi khách hàng muốn hủy việc đặt phòng, ở thời điểm đó nếu phiếu đặt phòng chưa được in ra thì ta có thể cho phép hủy. Ngược lại, ta không cho hủy.</w:t>
      </w:r>
    </w:p>
    <w:p w:rsidR="00C10FB8" w:rsidRPr="002A7D69" w:rsidRDefault="00C10FB8" w:rsidP="00C10FB8">
      <w:pPr>
        <w:pStyle w:val="ListParagraph"/>
        <w:rPr>
          <w:sz w:val="24"/>
          <w:u w:val="single"/>
        </w:rPr>
      </w:pPr>
      <w:r w:rsidRPr="002A7D69">
        <w:rPr>
          <w:sz w:val="24"/>
          <w:u w:val="single"/>
        </w:rPr>
        <w:t>Ta biểu diễn như sau:</w:t>
      </w:r>
    </w:p>
    <w:p w:rsidR="00C10FB8" w:rsidRPr="002A7D69" w:rsidRDefault="00C10FB8" w:rsidP="00C10FB8">
      <w:pPr>
        <w:pStyle w:val="ListParagraph"/>
        <w:rPr>
          <w:sz w:val="28"/>
        </w:rPr>
      </w:pPr>
      <w:r w:rsidRPr="00BF1D8A">
        <w:rPr>
          <w:b/>
          <w:sz w:val="28"/>
        </w:rPr>
        <w:t>KHI</w:t>
      </w:r>
      <w:r w:rsidRPr="002A7D69">
        <w:rPr>
          <w:sz w:val="28"/>
        </w:rPr>
        <w:t xml:space="preserve"> Khách hàng yêu cầu hủy việc đặt phòng</w:t>
      </w:r>
    </w:p>
    <w:p w:rsidR="00C10FB8" w:rsidRPr="002A7D69" w:rsidRDefault="00C10FB8" w:rsidP="00795B48">
      <w:pPr>
        <w:pStyle w:val="ListParagraph"/>
        <w:rPr>
          <w:sz w:val="28"/>
        </w:rPr>
      </w:pPr>
      <w:r w:rsidRPr="00BF1D8A">
        <w:rPr>
          <w:b/>
          <w:sz w:val="28"/>
        </w:rPr>
        <w:t>NẾU</w:t>
      </w:r>
      <w:r w:rsidRPr="002A7D69">
        <w:rPr>
          <w:sz w:val="28"/>
        </w:rPr>
        <w:t xml:space="preserve"> Phiếu đặt phòng chưa được in ra </w:t>
      </w:r>
      <w:r w:rsidRPr="00BF1D8A">
        <w:rPr>
          <w:b/>
          <w:sz w:val="28"/>
        </w:rPr>
        <w:t>THÌ</w:t>
      </w:r>
      <w:r w:rsidRPr="002A7D69">
        <w:rPr>
          <w:sz w:val="28"/>
        </w:rPr>
        <w:t xml:space="preserve"> hùy việc đặt phòng được yêu cầu.</w:t>
      </w:r>
    </w:p>
    <w:p w:rsidR="002A7D69" w:rsidRPr="002A7D69" w:rsidRDefault="002A7D69" w:rsidP="00795B48">
      <w:pPr>
        <w:pStyle w:val="ListParagraph"/>
        <w:rPr>
          <w:sz w:val="24"/>
        </w:rPr>
      </w:pPr>
    </w:p>
    <w:p w:rsidR="00795B48" w:rsidRPr="002A7D69" w:rsidRDefault="00795B48" w:rsidP="00795B48">
      <w:pPr>
        <w:pStyle w:val="ListParagraph"/>
        <w:numPr>
          <w:ilvl w:val="0"/>
          <w:numId w:val="6"/>
        </w:numPr>
        <w:rPr>
          <w:sz w:val="24"/>
        </w:rPr>
      </w:pPr>
      <w:r w:rsidRPr="002A7D69">
        <w:rPr>
          <w:sz w:val="24"/>
        </w:rPr>
        <w:t xml:space="preserve">Phòng chỉ được </w:t>
      </w:r>
      <w:r w:rsidR="00E17711" w:rsidRPr="002A7D69">
        <w:rPr>
          <w:sz w:val="24"/>
        </w:rPr>
        <w:t xml:space="preserve">cho </w:t>
      </w:r>
      <w:r w:rsidRPr="002A7D69">
        <w:rPr>
          <w:sz w:val="24"/>
        </w:rPr>
        <w:t>thuê khi nó còn trống.</w:t>
      </w:r>
    </w:p>
    <w:p w:rsidR="00795B48" w:rsidRPr="002A7D69" w:rsidRDefault="00795B48" w:rsidP="00795B48">
      <w:pPr>
        <w:pStyle w:val="ListParagraph"/>
        <w:rPr>
          <w:sz w:val="24"/>
          <w:u w:val="single"/>
        </w:rPr>
      </w:pPr>
      <w:r w:rsidRPr="002A7D69">
        <w:rPr>
          <w:sz w:val="24"/>
          <w:u w:val="single"/>
        </w:rPr>
        <w:t>Ta biểu diễn như sau:</w:t>
      </w:r>
    </w:p>
    <w:p w:rsidR="00795B48" w:rsidRPr="002A7D69" w:rsidRDefault="00795B48" w:rsidP="00795B48">
      <w:pPr>
        <w:pStyle w:val="ListParagraph"/>
        <w:rPr>
          <w:sz w:val="28"/>
        </w:rPr>
      </w:pPr>
      <w:r w:rsidRPr="002A7D69">
        <w:rPr>
          <w:sz w:val="28"/>
        </w:rPr>
        <w:t>Cho thuê phòng</w:t>
      </w:r>
    </w:p>
    <w:p w:rsidR="00795B48" w:rsidRPr="002A7D69" w:rsidRDefault="00795B48" w:rsidP="00795B48">
      <w:pPr>
        <w:pStyle w:val="ListParagraph"/>
        <w:rPr>
          <w:sz w:val="28"/>
        </w:rPr>
      </w:pPr>
      <w:r w:rsidRPr="00BF1D8A">
        <w:rPr>
          <w:b/>
          <w:sz w:val="28"/>
        </w:rPr>
        <w:t>CHỈ NẾU</w:t>
      </w:r>
      <w:r w:rsidRPr="002A7D69">
        <w:rPr>
          <w:sz w:val="28"/>
        </w:rPr>
        <w:t xml:space="preserve"> Phòng đang trống.</w:t>
      </w:r>
    </w:p>
    <w:p w:rsidR="002A7D69" w:rsidRPr="002A7D69" w:rsidRDefault="002A7D69" w:rsidP="00795B48">
      <w:pPr>
        <w:pStyle w:val="ListParagraph"/>
        <w:rPr>
          <w:sz w:val="24"/>
        </w:rPr>
      </w:pPr>
    </w:p>
    <w:p w:rsidR="00123762" w:rsidRPr="002A7D69" w:rsidRDefault="00123762" w:rsidP="00123762">
      <w:pPr>
        <w:pStyle w:val="ListParagraph"/>
        <w:numPr>
          <w:ilvl w:val="0"/>
          <w:numId w:val="6"/>
        </w:numPr>
        <w:rPr>
          <w:sz w:val="24"/>
        </w:rPr>
      </w:pPr>
      <w:r w:rsidRPr="002A7D69">
        <w:rPr>
          <w:sz w:val="24"/>
        </w:rPr>
        <w:t xml:space="preserve">Phòng chỉ được cho </w:t>
      </w:r>
      <w:r w:rsidR="00685A8E" w:rsidRPr="002A7D69">
        <w:rPr>
          <w:sz w:val="24"/>
        </w:rPr>
        <w:t>đặt trước khi thời điểm muốn đặt thì phòng đang trống</w:t>
      </w:r>
      <w:r w:rsidRPr="002A7D69">
        <w:rPr>
          <w:sz w:val="24"/>
        </w:rPr>
        <w:t>.</w:t>
      </w:r>
    </w:p>
    <w:p w:rsidR="00123762" w:rsidRPr="002A7D69" w:rsidRDefault="00123762" w:rsidP="00123762">
      <w:pPr>
        <w:pStyle w:val="ListParagraph"/>
        <w:rPr>
          <w:sz w:val="24"/>
          <w:u w:val="single"/>
        </w:rPr>
      </w:pPr>
      <w:r w:rsidRPr="002A7D69">
        <w:rPr>
          <w:sz w:val="24"/>
          <w:u w:val="single"/>
        </w:rPr>
        <w:t>Ta biểu diễn như sau:</w:t>
      </w:r>
    </w:p>
    <w:p w:rsidR="00123762" w:rsidRPr="002A7D69" w:rsidRDefault="00123762" w:rsidP="00123762">
      <w:pPr>
        <w:pStyle w:val="ListParagraph"/>
        <w:rPr>
          <w:sz w:val="28"/>
        </w:rPr>
      </w:pPr>
      <w:r w:rsidRPr="002A7D69">
        <w:rPr>
          <w:sz w:val="28"/>
        </w:rPr>
        <w:t xml:space="preserve">Cho </w:t>
      </w:r>
      <w:r w:rsidR="003A02D1" w:rsidRPr="002A7D69">
        <w:rPr>
          <w:sz w:val="28"/>
        </w:rPr>
        <w:t>đặt phòng</w:t>
      </w:r>
    </w:p>
    <w:p w:rsidR="00123762" w:rsidRPr="002A7D69" w:rsidRDefault="00123762" w:rsidP="00123762">
      <w:pPr>
        <w:pStyle w:val="ListParagraph"/>
        <w:rPr>
          <w:sz w:val="28"/>
        </w:rPr>
      </w:pPr>
      <w:r w:rsidRPr="00BF1D8A">
        <w:rPr>
          <w:b/>
          <w:sz w:val="28"/>
        </w:rPr>
        <w:t>CHỈ NẾU</w:t>
      </w:r>
      <w:r w:rsidRPr="002A7D69">
        <w:rPr>
          <w:sz w:val="28"/>
        </w:rPr>
        <w:t xml:space="preserve"> Phòng đang trống</w:t>
      </w:r>
      <w:r w:rsidR="003A02D1" w:rsidRPr="002A7D69">
        <w:rPr>
          <w:sz w:val="28"/>
        </w:rPr>
        <w:t xml:space="preserve"> ngay thời điểm muốn đặt trước</w:t>
      </w:r>
      <w:r w:rsidRPr="002A7D69">
        <w:rPr>
          <w:sz w:val="28"/>
        </w:rPr>
        <w:t>.</w:t>
      </w:r>
    </w:p>
    <w:p w:rsidR="002A7D69" w:rsidRPr="002A7D69" w:rsidRDefault="002A7D69" w:rsidP="00123762">
      <w:pPr>
        <w:pStyle w:val="ListParagraph"/>
        <w:rPr>
          <w:sz w:val="24"/>
        </w:rPr>
      </w:pPr>
    </w:p>
    <w:p w:rsidR="00706259" w:rsidRPr="002A7D69" w:rsidRDefault="00706259" w:rsidP="00706259">
      <w:pPr>
        <w:pStyle w:val="ListParagraph"/>
        <w:numPr>
          <w:ilvl w:val="0"/>
          <w:numId w:val="6"/>
        </w:numPr>
        <w:rPr>
          <w:sz w:val="24"/>
        </w:rPr>
      </w:pPr>
      <w:r w:rsidRPr="002A7D69">
        <w:rPr>
          <w:sz w:val="24"/>
        </w:rPr>
        <w:t>Khi lập hóa đơn thanh toán, một hóa đơn phải có tối thiểu một phòng.</w:t>
      </w:r>
    </w:p>
    <w:p w:rsidR="00706259" w:rsidRPr="002A7D69" w:rsidRDefault="00706259" w:rsidP="00706259">
      <w:pPr>
        <w:pStyle w:val="ListParagraph"/>
        <w:rPr>
          <w:sz w:val="24"/>
          <w:u w:val="single"/>
        </w:rPr>
      </w:pPr>
      <w:r w:rsidRPr="002A7D69">
        <w:rPr>
          <w:sz w:val="24"/>
          <w:u w:val="single"/>
        </w:rPr>
        <w:t>Ta biểu diễn như sau:</w:t>
      </w:r>
    </w:p>
    <w:p w:rsidR="00706259" w:rsidRPr="002A7D69" w:rsidRDefault="00706259" w:rsidP="00706259">
      <w:pPr>
        <w:pStyle w:val="ListParagraph"/>
        <w:rPr>
          <w:sz w:val="28"/>
        </w:rPr>
      </w:pPr>
      <w:r w:rsidRPr="002A7D69">
        <w:rPr>
          <w:sz w:val="28"/>
        </w:rPr>
        <w:t xml:space="preserve">Một hóa đơn thanh toán </w:t>
      </w:r>
      <w:r w:rsidRPr="00BF1D8A">
        <w:rPr>
          <w:b/>
          <w:sz w:val="28"/>
        </w:rPr>
        <w:t>THAM CHIẾU</w:t>
      </w:r>
      <w:r w:rsidRPr="002A7D69">
        <w:rPr>
          <w:sz w:val="28"/>
        </w:rPr>
        <w:t xml:space="preserve"> đến tối thiểu một phòng.</w:t>
      </w:r>
    </w:p>
    <w:p w:rsidR="002A7D69" w:rsidRPr="002A7D69" w:rsidRDefault="002A7D69" w:rsidP="00706259">
      <w:pPr>
        <w:pStyle w:val="ListParagraph"/>
        <w:rPr>
          <w:sz w:val="24"/>
        </w:rPr>
      </w:pPr>
    </w:p>
    <w:p w:rsidR="0070509C" w:rsidRPr="002A7D69" w:rsidRDefault="0070509C" w:rsidP="0070509C">
      <w:pPr>
        <w:pStyle w:val="ListParagraph"/>
        <w:numPr>
          <w:ilvl w:val="0"/>
          <w:numId w:val="6"/>
        </w:numPr>
        <w:rPr>
          <w:sz w:val="24"/>
        </w:rPr>
      </w:pPr>
      <w:r w:rsidRPr="002A7D69">
        <w:rPr>
          <w:sz w:val="24"/>
        </w:rPr>
        <w:t>Khi lập phiếu đặt phòng, một phiếu đặt phòng phải có tối thiểu một phòng.</w:t>
      </w:r>
    </w:p>
    <w:p w:rsidR="0070509C" w:rsidRPr="002A7D69" w:rsidRDefault="0070509C" w:rsidP="0070509C">
      <w:pPr>
        <w:pStyle w:val="ListParagraph"/>
        <w:rPr>
          <w:sz w:val="24"/>
          <w:u w:val="single"/>
        </w:rPr>
      </w:pPr>
      <w:r w:rsidRPr="002A7D69">
        <w:rPr>
          <w:sz w:val="24"/>
          <w:u w:val="single"/>
        </w:rPr>
        <w:t>Ta biểu diễn như sau:</w:t>
      </w:r>
    </w:p>
    <w:p w:rsidR="0070509C" w:rsidRPr="002A7D69" w:rsidRDefault="0070509C" w:rsidP="0070509C">
      <w:pPr>
        <w:pStyle w:val="ListParagraph"/>
        <w:rPr>
          <w:sz w:val="28"/>
        </w:rPr>
      </w:pPr>
      <w:r w:rsidRPr="002A7D69">
        <w:rPr>
          <w:sz w:val="28"/>
        </w:rPr>
        <w:t xml:space="preserve">Một phiếu đặt phòng </w:t>
      </w:r>
      <w:r w:rsidRPr="00BF1D8A">
        <w:rPr>
          <w:b/>
          <w:sz w:val="28"/>
        </w:rPr>
        <w:t>THAM CHIẾU</w:t>
      </w:r>
      <w:r w:rsidRPr="002A7D69">
        <w:rPr>
          <w:sz w:val="28"/>
        </w:rPr>
        <w:t xml:space="preserve"> đến tối thiểu một phòng.</w:t>
      </w:r>
    </w:p>
    <w:p w:rsidR="002A7D69" w:rsidRPr="002A7D69" w:rsidRDefault="002A7D69" w:rsidP="0070509C">
      <w:pPr>
        <w:pStyle w:val="ListParagraph"/>
        <w:rPr>
          <w:sz w:val="24"/>
        </w:rPr>
      </w:pPr>
    </w:p>
    <w:p w:rsidR="00055046" w:rsidRPr="002A7D69" w:rsidRDefault="00055046" w:rsidP="00055046">
      <w:pPr>
        <w:pStyle w:val="ListParagraph"/>
        <w:numPr>
          <w:ilvl w:val="0"/>
          <w:numId w:val="6"/>
        </w:numPr>
        <w:rPr>
          <w:sz w:val="24"/>
        </w:rPr>
      </w:pPr>
      <w:r w:rsidRPr="002A7D69">
        <w:rPr>
          <w:sz w:val="24"/>
        </w:rPr>
        <w:t>Giá thuê phòng được tính thuế VAT nộp cho nhà nước.</w:t>
      </w:r>
    </w:p>
    <w:p w:rsidR="00055046" w:rsidRPr="002A7D69" w:rsidRDefault="00055046" w:rsidP="00055046">
      <w:pPr>
        <w:pStyle w:val="ListParagraph"/>
        <w:rPr>
          <w:sz w:val="24"/>
          <w:u w:val="single"/>
        </w:rPr>
      </w:pPr>
      <w:r w:rsidRPr="002A7D69">
        <w:rPr>
          <w:sz w:val="24"/>
          <w:u w:val="single"/>
        </w:rPr>
        <w:t>Ta biểu diễn như sau:</w:t>
      </w:r>
    </w:p>
    <w:p w:rsidR="00055046" w:rsidRPr="002A7D69" w:rsidRDefault="00055046" w:rsidP="00055046">
      <w:pPr>
        <w:pStyle w:val="ListParagraph"/>
        <w:rPr>
          <w:sz w:val="32"/>
        </w:rPr>
      </w:pPr>
      <w:r w:rsidRPr="002A7D69">
        <w:rPr>
          <w:sz w:val="28"/>
        </w:rPr>
        <w:lastRenderedPageBreak/>
        <w:t>Giá tiền thuê phòng được tính cho khách hàng như sau: giá phòng * (1 + Thuế VAT/100)</w:t>
      </w:r>
    </w:p>
    <w:p w:rsidR="002A7D69" w:rsidRPr="002A7D69" w:rsidRDefault="002A7D69" w:rsidP="00055046">
      <w:pPr>
        <w:pStyle w:val="ListParagraph"/>
        <w:rPr>
          <w:sz w:val="24"/>
        </w:rPr>
      </w:pPr>
    </w:p>
    <w:p w:rsidR="00055046" w:rsidRPr="002A7D69" w:rsidRDefault="00055046" w:rsidP="00055046">
      <w:pPr>
        <w:pStyle w:val="ListParagraph"/>
        <w:numPr>
          <w:ilvl w:val="0"/>
          <w:numId w:val="6"/>
        </w:numPr>
        <w:rPr>
          <w:sz w:val="24"/>
        </w:rPr>
      </w:pPr>
      <w:r w:rsidRPr="002A7D69">
        <w:rPr>
          <w:sz w:val="24"/>
        </w:rPr>
        <w:t>Giá dịch vụ đi kèm được tính thuế VAT nộp cho nhà nước.</w:t>
      </w:r>
    </w:p>
    <w:p w:rsidR="00055046" w:rsidRPr="002A7D69" w:rsidRDefault="00055046" w:rsidP="00055046">
      <w:pPr>
        <w:pStyle w:val="ListParagraph"/>
        <w:rPr>
          <w:sz w:val="24"/>
          <w:u w:val="single"/>
        </w:rPr>
      </w:pPr>
      <w:r w:rsidRPr="002A7D69">
        <w:rPr>
          <w:sz w:val="24"/>
          <w:u w:val="single"/>
        </w:rPr>
        <w:t>Ta biểu diễn như sau:</w:t>
      </w:r>
    </w:p>
    <w:p w:rsidR="00055046" w:rsidRPr="002A7D69" w:rsidRDefault="00055046" w:rsidP="00055046">
      <w:pPr>
        <w:pStyle w:val="ListParagraph"/>
        <w:rPr>
          <w:sz w:val="28"/>
        </w:rPr>
      </w:pPr>
      <w:r w:rsidRPr="002A7D69">
        <w:rPr>
          <w:sz w:val="28"/>
        </w:rPr>
        <w:t>Giá tiền dịch vụ được tính cho khách hàng như sau: giá dịch vụ * (1 + Thuế VAT/100)</w:t>
      </w:r>
    </w:p>
    <w:bookmarkEnd w:id="6"/>
    <w:bookmarkEnd w:id="7"/>
    <w:p w:rsidR="00795B48" w:rsidRPr="002A7D69" w:rsidRDefault="00795B48" w:rsidP="00795B48">
      <w:pPr>
        <w:pStyle w:val="ListParagraph"/>
        <w:rPr>
          <w:sz w:val="24"/>
        </w:rPr>
      </w:pPr>
    </w:p>
    <w:sectPr w:rsidR="00795B48" w:rsidRPr="002A7D69" w:rsidSect="0067624A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5D9" w:rsidRDefault="001745D9">
      <w:pPr>
        <w:spacing w:before="0" w:after="0"/>
      </w:pPr>
      <w:r>
        <w:separator/>
      </w:r>
    </w:p>
  </w:endnote>
  <w:endnote w:type="continuationSeparator" w:id="0">
    <w:p w:rsidR="001745D9" w:rsidRDefault="001745D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88"/>
      <w:gridCol w:w="3510"/>
      <w:gridCol w:w="2340"/>
    </w:tblGrid>
    <w:tr w:rsidR="0067624A">
      <w:tc>
        <w:tcPr>
          <w:tcW w:w="2988" w:type="dxa"/>
          <w:tcBorders>
            <w:top w:val="nil"/>
            <w:left w:val="nil"/>
            <w:bottom w:val="nil"/>
            <w:right w:val="nil"/>
          </w:tcBorders>
        </w:tcPr>
        <w:p w:rsidR="0067624A" w:rsidRDefault="0067624A">
          <w:pPr>
            <w:ind w:right="360"/>
          </w:pPr>
        </w:p>
      </w:tc>
      <w:tc>
        <w:tcPr>
          <w:tcW w:w="351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center"/>
          </w:pPr>
          <w:r>
            <w:t xml:space="preserve"> 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right"/>
          </w:pPr>
          <w:r>
            <w:rPr>
              <w:snapToGrid w:val="0"/>
            </w:rPr>
            <w:t xml:space="preserve">Page </w:t>
          </w:r>
          <w:r w:rsidR="00FD22BF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 w:rsidR="00FD22BF">
            <w:rPr>
              <w:snapToGrid w:val="0"/>
            </w:rPr>
            <w:fldChar w:fldCharType="separate"/>
          </w:r>
          <w:r w:rsidR="0032688E">
            <w:rPr>
              <w:noProof/>
              <w:snapToGrid w:val="0"/>
            </w:rPr>
            <w:t>2</w:t>
          </w:r>
          <w:r w:rsidR="00FD22BF">
            <w:rPr>
              <w:snapToGrid w:val="0"/>
            </w:rPr>
            <w:fldChar w:fldCharType="end"/>
          </w:r>
        </w:p>
      </w:tc>
    </w:tr>
  </w:tbl>
  <w:p w:rsidR="0067624A" w:rsidRDefault="006762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5D9" w:rsidRDefault="001745D9">
      <w:pPr>
        <w:spacing w:before="0" w:after="0"/>
      </w:pPr>
      <w:r>
        <w:separator/>
      </w:r>
    </w:p>
  </w:footnote>
  <w:footnote w:type="continuationSeparator" w:id="0">
    <w:p w:rsidR="001745D9" w:rsidRDefault="001745D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04"/>
      <w:gridCol w:w="1951"/>
      <w:gridCol w:w="2801"/>
    </w:tblGrid>
    <w:tr w:rsidR="0067624A" w:rsidTr="00795589">
      <w:tc>
        <w:tcPr>
          <w:tcW w:w="4604" w:type="dxa"/>
        </w:tcPr>
        <w:p w:rsidR="0067624A" w:rsidRDefault="00C272E6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 xml:space="preserve"> Chương trình</w:t>
          </w:r>
          <w:r w:rsidR="00795589">
            <w:t xml:space="preserve"> Quản lý khách sạn 5-STAR</w:t>
          </w:r>
        </w:p>
      </w:tc>
      <w:tc>
        <w:tcPr>
          <w:tcW w:w="1951" w:type="dxa"/>
        </w:tcPr>
        <w:p w:rsidR="0067624A" w:rsidRDefault="006D581F" w:rsidP="009D568B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>Document ID: 1.</w:t>
          </w:r>
          <w:r w:rsidR="009D568B">
            <w:t>5</w:t>
          </w:r>
        </w:p>
      </w:tc>
      <w:tc>
        <w:tcPr>
          <w:tcW w:w="2801" w:type="dxa"/>
        </w:tcPr>
        <w:p w:rsidR="0067624A" w:rsidRDefault="007F050E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67624A" w:rsidTr="00795589">
      <w:tc>
        <w:tcPr>
          <w:tcW w:w="6555" w:type="dxa"/>
          <w:gridSpan w:val="2"/>
        </w:tcPr>
        <w:p w:rsidR="0067624A" w:rsidRDefault="009D568B">
          <w:r>
            <w:t>Business Rules</w:t>
          </w:r>
        </w:p>
      </w:tc>
      <w:tc>
        <w:tcPr>
          <w:tcW w:w="2801" w:type="dxa"/>
        </w:tcPr>
        <w:p w:rsidR="0067624A" w:rsidRDefault="007F050E" w:rsidP="007F050E">
          <w:pPr>
            <w:jc w:val="left"/>
          </w:pPr>
          <w:r>
            <w:t xml:space="preserve">Version </w:t>
          </w:r>
          <w:r w:rsidR="00854BFD">
            <w:t xml:space="preserve">Date: </w:t>
          </w:r>
          <w:r>
            <w:t xml:space="preserve">   11/04/2011</w:t>
          </w:r>
        </w:p>
      </w:tc>
    </w:tr>
  </w:tbl>
  <w:p w:rsidR="0067624A" w:rsidRDefault="006762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087E"/>
    <w:multiLevelType w:val="singleLevel"/>
    <w:tmpl w:val="59D2420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221B8F"/>
    <w:multiLevelType w:val="singleLevel"/>
    <w:tmpl w:val="E48ED764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</w:abstractNum>
  <w:abstractNum w:abstractNumId="2">
    <w:nsid w:val="1BD27570"/>
    <w:multiLevelType w:val="singleLevel"/>
    <w:tmpl w:val="F7984336"/>
    <w:lvl w:ilvl="0">
      <w:start w:val="1"/>
      <w:numFmt w:val="bullet"/>
      <w:pStyle w:val="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1A14199"/>
    <w:multiLevelType w:val="multilevel"/>
    <w:tmpl w:val="447A4CD0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7383928"/>
    <w:multiLevelType w:val="multilevel"/>
    <w:tmpl w:val="C92AFB1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12640D4"/>
    <w:multiLevelType w:val="hybridMultilevel"/>
    <w:tmpl w:val="3E1E75E6"/>
    <w:lvl w:ilvl="0" w:tplc="AB5C65E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BFD"/>
    <w:rsid w:val="00014957"/>
    <w:rsid w:val="000320A4"/>
    <w:rsid w:val="00055046"/>
    <w:rsid w:val="000B4AB4"/>
    <w:rsid w:val="00123762"/>
    <w:rsid w:val="001745D9"/>
    <w:rsid w:val="00220837"/>
    <w:rsid w:val="00250DDA"/>
    <w:rsid w:val="002A7D69"/>
    <w:rsid w:val="0032688E"/>
    <w:rsid w:val="00340CFC"/>
    <w:rsid w:val="00385BFD"/>
    <w:rsid w:val="003A02D1"/>
    <w:rsid w:val="00466DFD"/>
    <w:rsid w:val="00492930"/>
    <w:rsid w:val="004E733E"/>
    <w:rsid w:val="0067624A"/>
    <w:rsid w:val="00685A8E"/>
    <w:rsid w:val="006B7A67"/>
    <w:rsid w:val="006D581F"/>
    <w:rsid w:val="0070509C"/>
    <w:rsid w:val="00706259"/>
    <w:rsid w:val="00757638"/>
    <w:rsid w:val="00795589"/>
    <w:rsid w:val="00795B48"/>
    <w:rsid w:val="007A1131"/>
    <w:rsid w:val="007F050E"/>
    <w:rsid w:val="00833C3A"/>
    <w:rsid w:val="00854BFD"/>
    <w:rsid w:val="0091576F"/>
    <w:rsid w:val="00983F62"/>
    <w:rsid w:val="009D568B"/>
    <w:rsid w:val="00B74B43"/>
    <w:rsid w:val="00BF1D8A"/>
    <w:rsid w:val="00C10FB8"/>
    <w:rsid w:val="00C24415"/>
    <w:rsid w:val="00C272E6"/>
    <w:rsid w:val="00C734A2"/>
    <w:rsid w:val="00E17711"/>
    <w:rsid w:val="00E31BE5"/>
    <w:rsid w:val="00F565AD"/>
    <w:rsid w:val="00F74B1C"/>
    <w:rsid w:val="00FD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24A"/>
    <w:pPr>
      <w:spacing w:before="80" w:after="80"/>
      <w:jc w:val="both"/>
    </w:pPr>
    <w:rPr>
      <w:sz w:val="22"/>
    </w:rPr>
  </w:style>
  <w:style w:type="paragraph" w:styleId="Heading1">
    <w:name w:val="heading 1"/>
    <w:basedOn w:val="Normal"/>
    <w:next w:val="Normal"/>
    <w:qFormat/>
    <w:rsid w:val="0067624A"/>
    <w:pPr>
      <w:keepNext/>
      <w:numPr>
        <w:numId w:val="3"/>
      </w:numPr>
      <w:spacing w:before="10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67624A"/>
    <w:pPr>
      <w:keepNext/>
      <w:numPr>
        <w:ilvl w:val="1"/>
        <w:numId w:val="3"/>
      </w:numPr>
      <w:spacing w:before="1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67624A"/>
    <w:pPr>
      <w:keepNext/>
      <w:numPr>
        <w:ilvl w:val="2"/>
        <w:numId w:val="3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67624A"/>
    <w:pPr>
      <w:keepNext/>
      <w:numPr>
        <w:ilvl w:val="3"/>
        <w:numId w:val="3"/>
      </w:numPr>
      <w:spacing w:before="1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67624A"/>
    <w:pPr>
      <w:keepNext/>
      <w:numPr>
        <w:ilvl w:val="4"/>
        <w:numId w:val="3"/>
      </w:numPr>
      <w:spacing w:before="1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67624A"/>
    <w:pPr>
      <w:numPr>
        <w:ilvl w:val="5"/>
        <w:numId w:val="3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67624A"/>
    <w:pPr>
      <w:numPr>
        <w:ilvl w:val="6"/>
        <w:numId w:val="3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rsid w:val="0067624A"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7624A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67624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7624A"/>
    <w:pPr>
      <w:tabs>
        <w:tab w:val="left" w:pos="540"/>
        <w:tab w:val="right" w:leader="dot" w:pos="8990"/>
      </w:tabs>
      <w:spacing w:before="120" w:after="120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uiPriority w:val="39"/>
    <w:rsid w:val="0067624A"/>
    <w:pPr>
      <w:tabs>
        <w:tab w:val="left" w:pos="72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semiHidden/>
    <w:rsid w:val="0067624A"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TOC4">
    <w:name w:val="toc 4"/>
    <w:basedOn w:val="Normal"/>
    <w:next w:val="Normal"/>
    <w:autoRedefine/>
    <w:semiHidden/>
    <w:rsid w:val="0067624A"/>
    <w:pPr>
      <w:spacing w:before="0"/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67624A"/>
    <w:pPr>
      <w:spacing w:before="0"/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67624A"/>
    <w:pPr>
      <w:spacing w:before="0"/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67624A"/>
    <w:pPr>
      <w:spacing w:before="0"/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67624A"/>
    <w:pPr>
      <w:spacing w:before="0"/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67624A"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rsid w:val="0067624A"/>
    <w:pPr>
      <w:numPr>
        <w:numId w:val="4"/>
      </w:numPr>
      <w:tabs>
        <w:tab w:val="clear" w:pos="720"/>
        <w:tab w:val="num" w:pos="1080"/>
      </w:tabs>
      <w:spacing w:after="0"/>
      <w:ind w:left="1080"/>
    </w:pPr>
  </w:style>
  <w:style w:type="paragraph" w:styleId="Header">
    <w:name w:val="head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er">
    <w:name w:val="foot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rsid w:val="0067624A"/>
    <w:pPr>
      <w:spacing w:before="100"/>
    </w:pPr>
  </w:style>
  <w:style w:type="paragraph" w:customStyle="1" w:styleId="Bullet1">
    <w:name w:val="Bullet 1"/>
    <w:basedOn w:val="Normal"/>
    <w:rsid w:val="0067624A"/>
    <w:pPr>
      <w:numPr>
        <w:numId w:val="2"/>
      </w:numPr>
      <w:tabs>
        <w:tab w:val="clear" w:pos="360"/>
      </w:tabs>
      <w:spacing w:after="0"/>
      <w:ind w:left="720"/>
    </w:pPr>
  </w:style>
  <w:style w:type="character" w:styleId="PageNumber">
    <w:name w:val="page number"/>
    <w:basedOn w:val="DefaultParagraphFont"/>
    <w:semiHidden/>
    <w:rsid w:val="0067624A"/>
  </w:style>
  <w:style w:type="paragraph" w:customStyle="1" w:styleId="Bullet3">
    <w:name w:val="Bullet 3"/>
    <w:basedOn w:val="Bullet2"/>
    <w:rsid w:val="0067624A"/>
    <w:pPr>
      <w:ind w:left="1440"/>
    </w:pPr>
  </w:style>
  <w:style w:type="character" w:styleId="FootnoteReference">
    <w:name w:val="footnote reference"/>
    <w:basedOn w:val="DefaultParagraphFont"/>
    <w:semiHidden/>
    <w:rsid w:val="0067624A"/>
    <w:rPr>
      <w:vertAlign w:val="superscript"/>
    </w:rPr>
  </w:style>
  <w:style w:type="paragraph" w:customStyle="1" w:styleId="Entry">
    <w:name w:val="Entry"/>
    <w:basedOn w:val="Normal"/>
    <w:rsid w:val="0067624A"/>
    <w:pPr>
      <w:tabs>
        <w:tab w:val="left" w:pos="1440"/>
      </w:tabs>
      <w:spacing w:before="140"/>
      <w:ind w:left="360" w:hanging="360"/>
    </w:pPr>
    <w:rPr>
      <w:snapToGrid w:val="0"/>
    </w:rPr>
  </w:style>
  <w:style w:type="paragraph" w:styleId="Title">
    <w:name w:val="Title"/>
    <w:basedOn w:val="Normal"/>
    <w:next w:val="Normal"/>
    <w:qFormat/>
    <w:rsid w:val="0067624A"/>
    <w:pPr>
      <w:widowControl w:val="0"/>
      <w:spacing w:before="0"/>
      <w:jc w:val="center"/>
    </w:pPr>
    <w:rPr>
      <w:rFonts w:ascii="Arial" w:hAnsi="Arial"/>
      <w:b/>
      <w:sz w:val="28"/>
    </w:rPr>
  </w:style>
  <w:style w:type="paragraph" w:customStyle="1" w:styleId="Tabletext">
    <w:name w:val="Tabletext"/>
    <w:basedOn w:val="Normal"/>
    <w:rsid w:val="0067624A"/>
    <w:pPr>
      <w:keepLines/>
      <w:widowControl w:val="0"/>
      <w:spacing w:before="0" w:after="120" w:line="240" w:lineRule="atLeast"/>
    </w:pPr>
    <w:rPr>
      <w:sz w:val="20"/>
    </w:rPr>
  </w:style>
  <w:style w:type="paragraph" w:styleId="TableofFigures">
    <w:name w:val="table of figures"/>
    <w:basedOn w:val="Normal"/>
    <w:next w:val="Normal"/>
    <w:semiHidden/>
    <w:rsid w:val="0067624A"/>
    <w:pPr>
      <w:ind w:left="440" w:hanging="440"/>
    </w:pPr>
  </w:style>
  <w:style w:type="paragraph" w:styleId="BodyText">
    <w:name w:val="Body Text"/>
    <w:basedOn w:val="Normal"/>
    <w:semiHidden/>
    <w:rsid w:val="0067624A"/>
    <w:pPr>
      <w:jc w:val="left"/>
    </w:pPr>
  </w:style>
  <w:style w:type="paragraph" w:customStyle="1" w:styleId="Bullet4">
    <w:name w:val="Bullet 4"/>
    <w:basedOn w:val="Bullet3"/>
    <w:rsid w:val="0067624A"/>
    <w:pPr>
      <w:ind w:left="1800"/>
    </w:pPr>
  </w:style>
  <w:style w:type="paragraph" w:customStyle="1" w:styleId="Bullet10">
    <w:name w:val="Bullet1"/>
    <w:basedOn w:val="Bullet2"/>
    <w:rsid w:val="0067624A"/>
    <w:pPr>
      <w:numPr>
        <w:numId w:val="1"/>
      </w:numPr>
      <w:tabs>
        <w:tab w:val="clear" w:pos="360"/>
      </w:tabs>
      <w:spacing w:before="40"/>
      <w:ind w:left="720"/>
    </w:pPr>
  </w:style>
  <w:style w:type="paragraph" w:customStyle="1" w:styleId="Abbreviation">
    <w:name w:val="Abbreviation"/>
    <w:basedOn w:val="Entry"/>
    <w:rsid w:val="0067624A"/>
    <w:pPr>
      <w:spacing w:before="40" w:after="40"/>
    </w:pPr>
    <w:rPr>
      <w:b/>
    </w:rPr>
  </w:style>
  <w:style w:type="paragraph" w:styleId="Caption">
    <w:name w:val="caption"/>
    <w:basedOn w:val="Normal"/>
    <w:next w:val="Normal"/>
    <w:qFormat/>
    <w:rsid w:val="0067624A"/>
    <w:pPr>
      <w:spacing w:before="120" w:after="120"/>
    </w:pPr>
    <w:rPr>
      <w:b/>
    </w:rPr>
  </w:style>
  <w:style w:type="paragraph" w:styleId="ListBullet2">
    <w:name w:val="List Bullet 2"/>
    <w:basedOn w:val="Normal"/>
    <w:autoRedefine/>
    <w:semiHidden/>
    <w:rsid w:val="0067624A"/>
    <w:pPr>
      <w:numPr>
        <w:numId w:val="5"/>
      </w:numPr>
      <w:tabs>
        <w:tab w:val="clear" w:pos="1440"/>
      </w:tabs>
      <w:ind w:left="1080"/>
    </w:pPr>
  </w:style>
  <w:style w:type="paragraph" w:customStyle="1" w:styleId="Definition">
    <w:name w:val="Definition"/>
    <w:basedOn w:val="Normal"/>
    <w:rsid w:val="0067624A"/>
    <w:pPr>
      <w:spacing w:before="100" w:after="0"/>
      <w:ind w:left="360" w:hanging="360"/>
    </w:pPr>
  </w:style>
  <w:style w:type="paragraph" w:styleId="ListParagraph">
    <w:name w:val="List Paragraph"/>
    <w:basedOn w:val="Normal"/>
    <w:uiPriority w:val="34"/>
    <w:qFormat/>
    <w:rsid w:val="00C10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24A"/>
    <w:pPr>
      <w:spacing w:before="80" w:after="80"/>
      <w:jc w:val="both"/>
    </w:pPr>
    <w:rPr>
      <w:sz w:val="22"/>
    </w:rPr>
  </w:style>
  <w:style w:type="paragraph" w:styleId="Heading1">
    <w:name w:val="heading 1"/>
    <w:basedOn w:val="Normal"/>
    <w:next w:val="Normal"/>
    <w:qFormat/>
    <w:rsid w:val="0067624A"/>
    <w:pPr>
      <w:keepNext/>
      <w:numPr>
        <w:numId w:val="3"/>
      </w:numPr>
      <w:spacing w:before="10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67624A"/>
    <w:pPr>
      <w:keepNext/>
      <w:numPr>
        <w:ilvl w:val="1"/>
        <w:numId w:val="3"/>
      </w:numPr>
      <w:spacing w:before="1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67624A"/>
    <w:pPr>
      <w:keepNext/>
      <w:numPr>
        <w:ilvl w:val="2"/>
        <w:numId w:val="3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67624A"/>
    <w:pPr>
      <w:keepNext/>
      <w:numPr>
        <w:ilvl w:val="3"/>
        <w:numId w:val="3"/>
      </w:numPr>
      <w:spacing w:before="1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67624A"/>
    <w:pPr>
      <w:keepNext/>
      <w:numPr>
        <w:ilvl w:val="4"/>
        <w:numId w:val="3"/>
      </w:numPr>
      <w:spacing w:before="1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67624A"/>
    <w:pPr>
      <w:numPr>
        <w:ilvl w:val="5"/>
        <w:numId w:val="3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67624A"/>
    <w:pPr>
      <w:numPr>
        <w:ilvl w:val="6"/>
        <w:numId w:val="3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rsid w:val="0067624A"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7624A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67624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7624A"/>
    <w:pPr>
      <w:tabs>
        <w:tab w:val="left" w:pos="540"/>
        <w:tab w:val="right" w:leader="dot" w:pos="8990"/>
      </w:tabs>
      <w:spacing w:before="120" w:after="120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uiPriority w:val="39"/>
    <w:rsid w:val="0067624A"/>
    <w:pPr>
      <w:tabs>
        <w:tab w:val="left" w:pos="72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semiHidden/>
    <w:rsid w:val="0067624A"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TOC4">
    <w:name w:val="toc 4"/>
    <w:basedOn w:val="Normal"/>
    <w:next w:val="Normal"/>
    <w:autoRedefine/>
    <w:semiHidden/>
    <w:rsid w:val="0067624A"/>
    <w:pPr>
      <w:spacing w:before="0"/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67624A"/>
    <w:pPr>
      <w:spacing w:before="0"/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67624A"/>
    <w:pPr>
      <w:spacing w:before="0"/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67624A"/>
    <w:pPr>
      <w:spacing w:before="0"/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67624A"/>
    <w:pPr>
      <w:spacing w:before="0"/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67624A"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rsid w:val="0067624A"/>
    <w:pPr>
      <w:numPr>
        <w:numId w:val="4"/>
      </w:numPr>
      <w:tabs>
        <w:tab w:val="clear" w:pos="720"/>
        <w:tab w:val="num" w:pos="1080"/>
      </w:tabs>
      <w:spacing w:after="0"/>
      <w:ind w:left="1080"/>
    </w:pPr>
  </w:style>
  <w:style w:type="paragraph" w:styleId="Header">
    <w:name w:val="head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er">
    <w:name w:val="foot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rsid w:val="0067624A"/>
    <w:pPr>
      <w:spacing w:before="100"/>
    </w:pPr>
  </w:style>
  <w:style w:type="paragraph" w:customStyle="1" w:styleId="Bullet1">
    <w:name w:val="Bullet 1"/>
    <w:basedOn w:val="Normal"/>
    <w:rsid w:val="0067624A"/>
    <w:pPr>
      <w:numPr>
        <w:numId w:val="2"/>
      </w:numPr>
      <w:tabs>
        <w:tab w:val="clear" w:pos="360"/>
      </w:tabs>
      <w:spacing w:after="0"/>
      <w:ind w:left="720"/>
    </w:pPr>
  </w:style>
  <w:style w:type="character" w:styleId="PageNumber">
    <w:name w:val="page number"/>
    <w:basedOn w:val="DefaultParagraphFont"/>
    <w:semiHidden/>
    <w:rsid w:val="0067624A"/>
  </w:style>
  <w:style w:type="paragraph" w:customStyle="1" w:styleId="Bullet3">
    <w:name w:val="Bullet 3"/>
    <w:basedOn w:val="Bullet2"/>
    <w:rsid w:val="0067624A"/>
    <w:pPr>
      <w:ind w:left="1440"/>
    </w:pPr>
  </w:style>
  <w:style w:type="character" w:styleId="FootnoteReference">
    <w:name w:val="footnote reference"/>
    <w:basedOn w:val="DefaultParagraphFont"/>
    <w:semiHidden/>
    <w:rsid w:val="0067624A"/>
    <w:rPr>
      <w:vertAlign w:val="superscript"/>
    </w:rPr>
  </w:style>
  <w:style w:type="paragraph" w:customStyle="1" w:styleId="Entry">
    <w:name w:val="Entry"/>
    <w:basedOn w:val="Normal"/>
    <w:rsid w:val="0067624A"/>
    <w:pPr>
      <w:tabs>
        <w:tab w:val="left" w:pos="1440"/>
      </w:tabs>
      <w:spacing w:before="140"/>
      <w:ind w:left="360" w:hanging="360"/>
    </w:pPr>
    <w:rPr>
      <w:snapToGrid w:val="0"/>
    </w:rPr>
  </w:style>
  <w:style w:type="paragraph" w:styleId="Title">
    <w:name w:val="Title"/>
    <w:basedOn w:val="Normal"/>
    <w:next w:val="Normal"/>
    <w:qFormat/>
    <w:rsid w:val="0067624A"/>
    <w:pPr>
      <w:widowControl w:val="0"/>
      <w:spacing w:before="0"/>
      <w:jc w:val="center"/>
    </w:pPr>
    <w:rPr>
      <w:rFonts w:ascii="Arial" w:hAnsi="Arial"/>
      <w:b/>
      <w:sz w:val="28"/>
    </w:rPr>
  </w:style>
  <w:style w:type="paragraph" w:customStyle="1" w:styleId="Tabletext">
    <w:name w:val="Tabletext"/>
    <w:basedOn w:val="Normal"/>
    <w:rsid w:val="0067624A"/>
    <w:pPr>
      <w:keepLines/>
      <w:widowControl w:val="0"/>
      <w:spacing w:before="0" w:after="120" w:line="240" w:lineRule="atLeast"/>
    </w:pPr>
    <w:rPr>
      <w:sz w:val="20"/>
    </w:rPr>
  </w:style>
  <w:style w:type="paragraph" w:styleId="TableofFigures">
    <w:name w:val="table of figures"/>
    <w:basedOn w:val="Normal"/>
    <w:next w:val="Normal"/>
    <w:semiHidden/>
    <w:rsid w:val="0067624A"/>
    <w:pPr>
      <w:ind w:left="440" w:hanging="440"/>
    </w:pPr>
  </w:style>
  <w:style w:type="paragraph" w:styleId="BodyText">
    <w:name w:val="Body Text"/>
    <w:basedOn w:val="Normal"/>
    <w:semiHidden/>
    <w:rsid w:val="0067624A"/>
    <w:pPr>
      <w:jc w:val="left"/>
    </w:pPr>
  </w:style>
  <w:style w:type="paragraph" w:customStyle="1" w:styleId="Bullet4">
    <w:name w:val="Bullet 4"/>
    <w:basedOn w:val="Bullet3"/>
    <w:rsid w:val="0067624A"/>
    <w:pPr>
      <w:ind w:left="1800"/>
    </w:pPr>
  </w:style>
  <w:style w:type="paragraph" w:customStyle="1" w:styleId="Bullet10">
    <w:name w:val="Bullet1"/>
    <w:basedOn w:val="Bullet2"/>
    <w:rsid w:val="0067624A"/>
    <w:pPr>
      <w:numPr>
        <w:numId w:val="1"/>
      </w:numPr>
      <w:tabs>
        <w:tab w:val="clear" w:pos="360"/>
      </w:tabs>
      <w:spacing w:before="40"/>
      <w:ind w:left="720"/>
    </w:pPr>
  </w:style>
  <w:style w:type="paragraph" w:customStyle="1" w:styleId="Abbreviation">
    <w:name w:val="Abbreviation"/>
    <w:basedOn w:val="Entry"/>
    <w:rsid w:val="0067624A"/>
    <w:pPr>
      <w:spacing w:before="40" w:after="40"/>
    </w:pPr>
    <w:rPr>
      <w:b/>
    </w:rPr>
  </w:style>
  <w:style w:type="paragraph" w:styleId="Caption">
    <w:name w:val="caption"/>
    <w:basedOn w:val="Normal"/>
    <w:next w:val="Normal"/>
    <w:qFormat/>
    <w:rsid w:val="0067624A"/>
    <w:pPr>
      <w:spacing w:before="120" w:after="120"/>
    </w:pPr>
    <w:rPr>
      <w:b/>
    </w:rPr>
  </w:style>
  <w:style w:type="paragraph" w:styleId="ListBullet2">
    <w:name w:val="List Bullet 2"/>
    <w:basedOn w:val="Normal"/>
    <w:autoRedefine/>
    <w:semiHidden/>
    <w:rsid w:val="0067624A"/>
    <w:pPr>
      <w:numPr>
        <w:numId w:val="5"/>
      </w:numPr>
      <w:tabs>
        <w:tab w:val="clear" w:pos="1440"/>
      </w:tabs>
      <w:ind w:left="1080"/>
    </w:pPr>
  </w:style>
  <w:style w:type="paragraph" w:customStyle="1" w:styleId="Definition">
    <w:name w:val="Definition"/>
    <w:basedOn w:val="Normal"/>
    <w:rsid w:val="0067624A"/>
    <w:pPr>
      <w:spacing w:before="100" w:after="0"/>
      <w:ind w:left="360" w:hanging="360"/>
    </w:pPr>
  </w:style>
  <w:style w:type="paragraph" w:styleId="ListParagraph">
    <w:name w:val="List Paragraph"/>
    <w:basedOn w:val="Normal"/>
    <w:uiPriority w:val="34"/>
    <w:qFormat/>
    <w:rsid w:val="00C1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etDark\Desktop\Glossary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GlossaryTemplate</Template>
  <TotalTime>106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</vt:lpstr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</dc:title>
  <dc:creator>Huỳnh Quang</dc:creator>
  <cp:lastModifiedBy>HUYNHQUANG</cp:lastModifiedBy>
  <cp:revision>35</cp:revision>
  <cp:lastPrinted>1999-12-21T06:49:00Z</cp:lastPrinted>
  <dcterms:created xsi:type="dcterms:W3CDTF">2011-04-07T15:29:00Z</dcterms:created>
  <dcterms:modified xsi:type="dcterms:W3CDTF">2011-04-07T19:30:00Z</dcterms:modified>
  <cp:category>Template</cp:category>
  <cp:contentStatus/>
</cp:coreProperties>
</file>